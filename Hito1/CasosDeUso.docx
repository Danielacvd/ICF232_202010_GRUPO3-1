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D106F" w14:textId="77777777" w:rsidR="00473760" w:rsidRDefault="00B210EE">
      <w:pPr>
        <w:pStyle w:val="Ttulo"/>
        <w:jc w:val="right"/>
      </w:pPr>
      <w:r>
        <w:t>Biblioteca UNAB</w:t>
      </w:r>
    </w:p>
    <w:p w14:paraId="18EC3EAE" w14:textId="77777777" w:rsidR="00473760" w:rsidRDefault="00DD6B88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820D72">
        <w:t xml:space="preserve">Use-Case </w:t>
      </w:r>
      <w:proofErr w:type="spellStart"/>
      <w:r w:rsidR="00820D72">
        <w:t>Specification</w:t>
      </w:r>
      <w:proofErr w:type="spellEnd"/>
      <w:r w:rsidR="00820D72">
        <w:t xml:space="preserve">: </w:t>
      </w:r>
      <w:r w:rsidR="00B210EE">
        <w:t>Prestar Libro</w:t>
      </w:r>
      <w:r>
        <w:fldChar w:fldCharType="end"/>
      </w:r>
    </w:p>
    <w:p w14:paraId="3A2D5036" w14:textId="77777777" w:rsidR="00473760" w:rsidRDefault="00473760">
      <w:pPr>
        <w:pStyle w:val="Ttulo"/>
        <w:jc w:val="right"/>
      </w:pPr>
    </w:p>
    <w:p w14:paraId="776AE787" w14:textId="77777777" w:rsidR="00473760" w:rsidRDefault="00DD6B88">
      <w:pPr>
        <w:pStyle w:val="Ttulo"/>
        <w:jc w:val="right"/>
        <w:rPr>
          <w:sz w:val="28"/>
        </w:rPr>
      </w:pP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1.0</w:t>
      </w:r>
    </w:p>
    <w:p w14:paraId="5B4123EC" w14:textId="77777777" w:rsidR="00473760" w:rsidRDefault="00473760"/>
    <w:p w14:paraId="6D0BF491" w14:textId="77777777" w:rsidR="00473760" w:rsidRDefault="00473760"/>
    <w:p w14:paraId="7EB244BA" w14:textId="77777777" w:rsidR="00473760" w:rsidRDefault="00473760">
      <w:pPr>
        <w:pStyle w:val="Textoindependiente"/>
      </w:pPr>
    </w:p>
    <w:p w14:paraId="18037CB3" w14:textId="77777777" w:rsidR="00473760" w:rsidRDefault="00473760">
      <w:pPr>
        <w:pStyle w:val="Textoindependiente"/>
      </w:pPr>
    </w:p>
    <w:p w14:paraId="3DEC517D" w14:textId="77777777" w:rsidR="00C82F3E" w:rsidRDefault="00C82F3E">
      <w:r>
        <w:t>Integrantes:</w:t>
      </w:r>
    </w:p>
    <w:p w14:paraId="298AB3FF" w14:textId="77777777" w:rsidR="00C82F3E" w:rsidRDefault="00C82F3E"/>
    <w:p w14:paraId="44A8DE0A" w14:textId="6E6B1506" w:rsidR="00C82F3E" w:rsidRDefault="00C82F3E">
      <w:r>
        <w:t>Alejandro Crisóstomo Rojas</w:t>
      </w:r>
    </w:p>
    <w:p w14:paraId="49187ED5" w14:textId="77777777" w:rsidR="00C82F3E" w:rsidRDefault="00C82F3E"/>
    <w:p w14:paraId="3F60975D" w14:textId="77777777" w:rsidR="00C82F3E" w:rsidRDefault="00C82F3E">
      <w:r>
        <w:t>Nicolas Maza Cerda</w:t>
      </w:r>
    </w:p>
    <w:p w14:paraId="29D3769E" w14:textId="77777777" w:rsidR="00C82F3E" w:rsidRDefault="00C82F3E"/>
    <w:p w14:paraId="652EE2F5" w14:textId="77777777" w:rsidR="00C82F3E" w:rsidRDefault="00C82F3E">
      <w:r>
        <w:t>Daniel Paredes Acevedo</w:t>
      </w:r>
    </w:p>
    <w:p w14:paraId="0742EF19" w14:textId="77777777" w:rsidR="00C82F3E" w:rsidRDefault="00C82F3E"/>
    <w:p w14:paraId="58D38C82" w14:textId="38BD5E5E" w:rsidR="00C82F3E" w:rsidRDefault="00C82F3E">
      <w:pPr>
        <w:sectPr w:rsidR="00C82F3E">
          <w:headerReference w:type="default" r:id="rId11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t>Marcelo Letelier Palomares</w:t>
      </w:r>
    </w:p>
    <w:p w14:paraId="46C23AE2" w14:textId="04A4CE5D" w:rsidR="00473760" w:rsidRDefault="00DD6B88">
      <w:pPr>
        <w:pStyle w:val="Ttulo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418D7344" w14:textId="77777777" w:rsidR="00C82F3E" w:rsidRPr="00C82F3E" w:rsidRDefault="00C82F3E" w:rsidP="00C82F3E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73760" w14:paraId="320E1A7D" w14:textId="77777777">
        <w:tc>
          <w:tcPr>
            <w:tcW w:w="2304" w:type="dxa"/>
          </w:tcPr>
          <w:p w14:paraId="2459B9E8" w14:textId="77777777" w:rsidR="00473760" w:rsidRDefault="00DD6B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3DCFE7" w14:textId="77777777" w:rsidR="00473760" w:rsidRDefault="00DD6B8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14:paraId="5B5D837E" w14:textId="77777777" w:rsidR="00473760" w:rsidRDefault="00DD6B8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14:paraId="2D8A69EB" w14:textId="77777777" w:rsidR="00473760" w:rsidRDefault="00DD6B8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473760" w14:paraId="0F3B199E" w14:textId="77777777">
        <w:tc>
          <w:tcPr>
            <w:tcW w:w="2304" w:type="dxa"/>
          </w:tcPr>
          <w:p w14:paraId="621AF723" w14:textId="66306F45" w:rsidR="00473760" w:rsidRDefault="00C82F3E">
            <w:pPr>
              <w:pStyle w:val="Tabletext"/>
            </w:pPr>
            <w:r>
              <w:t>13-04-2020</w:t>
            </w:r>
          </w:p>
        </w:tc>
        <w:tc>
          <w:tcPr>
            <w:tcW w:w="1152" w:type="dxa"/>
          </w:tcPr>
          <w:p w14:paraId="3F87EFBA" w14:textId="72611F1E" w:rsidR="00473760" w:rsidRDefault="00C82F3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D048FA1" w14:textId="5A39F280" w:rsidR="00473760" w:rsidRDefault="00C82F3E">
            <w:pPr>
              <w:pStyle w:val="Tabletext"/>
            </w:pPr>
            <w:r>
              <w:t>Ultima revisión de los casos de uso</w:t>
            </w:r>
          </w:p>
        </w:tc>
        <w:tc>
          <w:tcPr>
            <w:tcW w:w="2304" w:type="dxa"/>
          </w:tcPr>
          <w:p w14:paraId="13070442" w14:textId="18C1CB9E" w:rsidR="00473760" w:rsidRDefault="00C82F3E">
            <w:pPr>
              <w:pStyle w:val="Tabletext"/>
            </w:pPr>
            <w:r>
              <w:t>Todos los integrantes</w:t>
            </w:r>
          </w:p>
        </w:tc>
      </w:tr>
      <w:tr w:rsidR="00473760" w14:paraId="03C624B7" w14:textId="77777777">
        <w:tc>
          <w:tcPr>
            <w:tcW w:w="2304" w:type="dxa"/>
          </w:tcPr>
          <w:p w14:paraId="69527A5E" w14:textId="77777777" w:rsidR="00473760" w:rsidRDefault="00473760">
            <w:pPr>
              <w:pStyle w:val="Tabletext"/>
            </w:pPr>
          </w:p>
        </w:tc>
        <w:tc>
          <w:tcPr>
            <w:tcW w:w="1152" w:type="dxa"/>
          </w:tcPr>
          <w:p w14:paraId="1C2D5C4A" w14:textId="77777777" w:rsidR="00473760" w:rsidRDefault="00473760">
            <w:pPr>
              <w:pStyle w:val="Tabletext"/>
            </w:pPr>
          </w:p>
        </w:tc>
        <w:tc>
          <w:tcPr>
            <w:tcW w:w="3744" w:type="dxa"/>
          </w:tcPr>
          <w:p w14:paraId="133A4B31" w14:textId="77777777" w:rsidR="00473760" w:rsidRDefault="00473760">
            <w:pPr>
              <w:pStyle w:val="Tabletext"/>
            </w:pPr>
          </w:p>
        </w:tc>
        <w:tc>
          <w:tcPr>
            <w:tcW w:w="2304" w:type="dxa"/>
          </w:tcPr>
          <w:p w14:paraId="3E635524" w14:textId="77777777" w:rsidR="00473760" w:rsidRDefault="00473760">
            <w:pPr>
              <w:pStyle w:val="Tabletext"/>
            </w:pPr>
          </w:p>
        </w:tc>
      </w:tr>
      <w:tr w:rsidR="00473760" w14:paraId="5182CF93" w14:textId="77777777">
        <w:tc>
          <w:tcPr>
            <w:tcW w:w="2304" w:type="dxa"/>
          </w:tcPr>
          <w:p w14:paraId="637B43C4" w14:textId="77777777" w:rsidR="00473760" w:rsidRDefault="00473760">
            <w:pPr>
              <w:pStyle w:val="Tabletext"/>
            </w:pPr>
          </w:p>
        </w:tc>
        <w:tc>
          <w:tcPr>
            <w:tcW w:w="1152" w:type="dxa"/>
          </w:tcPr>
          <w:p w14:paraId="0AE39464" w14:textId="77777777" w:rsidR="00473760" w:rsidRDefault="00473760">
            <w:pPr>
              <w:pStyle w:val="Tabletext"/>
            </w:pPr>
          </w:p>
        </w:tc>
        <w:tc>
          <w:tcPr>
            <w:tcW w:w="3744" w:type="dxa"/>
          </w:tcPr>
          <w:p w14:paraId="57C0802A" w14:textId="77777777" w:rsidR="00473760" w:rsidRDefault="00473760">
            <w:pPr>
              <w:pStyle w:val="Tabletext"/>
            </w:pPr>
          </w:p>
        </w:tc>
        <w:tc>
          <w:tcPr>
            <w:tcW w:w="2304" w:type="dxa"/>
          </w:tcPr>
          <w:p w14:paraId="0F01C22C" w14:textId="77777777" w:rsidR="00473760" w:rsidRDefault="00473760">
            <w:pPr>
              <w:pStyle w:val="Tabletext"/>
            </w:pPr>
          </w:p>
        </w:tc>
      </w:tr>
      <w:tr w:rsidR="00473760" w14:paraId="3690B39E" w14:textId="77777777">
        <w:tc>
          <w:tcPr>
            <w:tcW w:w="2304" w:type="dxa"/>
          </w:tcPr>
          <w:p w14:paraId="22622015" w14:textId="77777777" w:rsidR="00473760" w:rsidRDefault="00473760">
            <w:pPr>
              <w:pStyle w:val="Tabletext"/>
            </w:pPr>
          </w:p>
        </w:tc>
        <w:tc>
          <w:tcPr>
            <w:tcW w:w="1152" w:type="dxa"/>
          </w:tcPr>
          <w:p w14:paraId="29758BC3" w14:textId="77777777" w:rsidR="00473760" w:rsidRDefault="00473760">
            <w:pPr>
              <w:pStyle w:val="Tabletext"/>
            </w:pPr>
          </w:p>
        </w:tc>
        <w:tc>
          <w:tcPr>
            <w:tcW w:w="3744" w:type="dxa"/>
          </w:tcPr>
          <w:p w14:paraId="1D7F9248" w14:textId="77777777" w:rsidR="00473760" w:rsidRDefault="00473760">
            <w:pPr>
              <w:pStyle w:val="Tabletext"/>
            </w:pPr>
          </w:p>
        </w:tc>
        <w:tc>
          <w:tcPr>
            <w:tcW w:w="2304" w:type="dxa"/>
          </w:tcPr>
          <w:p w14:paraId="421B90D9" w14:textId="77777777" w:rsidR="00473760" w:rsidRDefault="00473760">
            <w:pPr>
              <w:pStyle w:val="Tabletext"/>
            </w:pPr>
          </w:p>
        </w:tc>
      </w:tr>
    </w:tbl>
    <w:p w14:paraId="6847859E" w14:textId="77777777" w:rsidR="00473760" w:rsidRDefault="00473760"/>
    <w:p w14:paraId="1ADDFAB5" w14:textId="77777777" w:rsidR="00473760" w:rsidRDefault="00DD6B88">
      <w:pPr>
        <w:pStyle w:val="Ttulo"/>
      </w:pPr>
      <w:r>
        <w:br w:type="page"/>
      </w:r>
      <w:r>
        <w:lastRenderedPageBreak/>
        <w:t xml:space="preserve">Table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proofErr w:type="spellEnd"/>
    </w:p>
    <w:p w14:paraId="5315F667" w14:textId="03F90C8E" w:rsidR="00972D7C" w:rsidRDefault="00DD6B8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72D7C">
        <w:rPr>
          <w:noProof/>
        </w:rPr>
        <w:t>1.</w:t>
      </w:r>
      <w:r w:rsidR="00972D7C"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="00972D7C">
        <w:rPr>
          <w:noProof/>
        </w:rPr>
        <w:t>Brief Description</w:t>
      </w:r>
      <w:r w:rsidR="00972D7C">
        <w:rPr>
          <w:noProof/>
        </w:rPr>
        <w:tab/>
      </w:r>
      <w:r w:rsidR="00972D7C">
        <w:rPr>
          <w:noProof/>
        </w:rPr>
        <w:fldChar w:fldCharType="begin"/>
      </w:r>
      <w:r w:rsidR="00972D7C">
        <w:rPr>
          <w:noProof/>
        </w:rPr>
        <w:instrText xml:space="preserve"> PAGEREF _Toc37682877 \h </w:instrText>
      </w:r>
      <w:r w:rsidR="00972D7C">
        <w:rPr>
          <w:noProof/>
        </w:rPr>
      </w:r>
      <w:r w:rsidR="00972D7C">
        <w:rPr>
          <w:noProof/>
        </w:rPr>
        <w:fldChar w:fldCharType="separate"/>
      </w:r>
      <w:r w:rsidR="00972D7C">
        <w:rPr>
          <w:noProof/>
        </w:rPr>
        <w:t>6</w:t>
      </w:r>
      <w:r w:rsidR="00972D7C">
        <w:rPr>
          <w:noProof/>
        </w:rPr>
        <w:fldChar w:fldCharType="end"/>
      </w:r>
    </w:p>
    <w:p w14:paraId="0C9A9FB1" w14:textId="24BFF042" w:rsidR="00972D7C" w:rsidRDefault="00972D7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ED0DB6" w14:textId="678866DC" w:rsidR="00972D7C" w:rsidRDefault="00972D7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33D2BC" w14:textId="02EB8C84" w:rsidR="00972D7C" w:rsidRDefault="00972D7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286B6A" w14:textId="4C6F7BBB" w:rsidR="00972D7C" w:rsidRDefault="00972D7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El administrador debe estar ingresado en el sistema.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AD7163" w14:textId="0C2302FF" w:rsidR="00972D7C" w:rsidRDefault="00972D7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El administrador posee el privilegio a postear.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E3BF6C" w14:textId="1D71FBBF" w:rsidR="00972D7C" w:rsidRDefault="00972D7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3397FB" w14:textId="0214BEEA" w:rsidR="00972D7C" w:rsidRDefault="00972D7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Se publica el post.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5A5ADD" w14:textId="53EC4AAF" w:rsidR="00972D7C" w:rsidRDefault="00972D7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Se redirige a la vista del post.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5CB2AA" w14:textId="14F08290" w:rsidR="00972D7C" w:rsidRDefault="00972D7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3F108F" w14:textId="0C2AC2B3" w:rsidR="00972D7C" w:rsidRDefault="00972D7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El Sistema debe ser capaz almacenar el post en la carrera seleccionada.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6AE789" w14:textId="2C6CEF33" w:rsidR="00972D7C" w:rsidRDefault="00972D7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414557" w14:textId="424C08DE" w:rsidR="00972D7C" w:rsidRDefault="00972D7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0DFAE3" w14:textId="336CD0FD" w:rsidR="00972D7C" w:rsidRDefault="00972D7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5EC00A" w14:textId="16DE79E4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FA16DA" w14:textId="01C44D71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Cargar URL.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4B6D27" w14:textId="214123B8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Tener la integración Microsoft Identity para validar credenciales.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A767B4" w14:textId="595631AE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424BDE" w14:textId="07FD0811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bCs/>
          <w:noProof/>
          <w:lang w:val="es-419"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bCs/>
          <w:noProof/>
          <w:lang w:val="es-419"/>
        </w:rPr>
        <w:t>El usuario es redirigido al 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655791" w14:textId="1362AADF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El administrador es redirigido a su panel de control.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DD404D" w14:textId="0ABE375D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F88FBC" w14:textId="62CB6E11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El sistema debe ser capaz de verificar el usuario con su correo y contraseña.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AED6E6" w14:textId="315FF8F3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76E07E" w14:textId="08E8ADFF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8F0F52" w14:textId="5620BA4B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15.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4BBCEC" w14:textId="52E3DD63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16.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9B4E39" w14:textId="5461A8C1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16.1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El usuario debe ingresar al sistema con las credenciales.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14CC27" w14:textId="66F34D07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17.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5E8E024" w14:textId="21E97BAB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bCs/>
          <w:noProof/>
          <w:lang w:val="es-419"/>
        </w:rPr>
        <w:t>17.1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bCs/>
          <w:noProof/>
          <w:lang w:val="es-419"/>
        </w:rPr>
        <w:t>Debe cargar el contenido completo de la noticia.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EB952E" w14:textId="2D176331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18.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C6BFDC" w14:textId="20C58096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lastRenderedPageBreak/>
        <w:t>18.1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El sistema debe ser capaz de adaptar la noticia a el tamaño del dispositivo.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BB0C9A" w14:textId="659A332C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19.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6DF33D5" w14:textId="09174550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20.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BD43B96" w14:textId="562DFDCB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21.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7FEAEB9" w14:textId="03FF634F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22.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081E91E" w14:textId="3421AC82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22.1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El usuario debe ingresar al sistema con las credenciales.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D8EBAF" w14:textId="54E98E2D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bCs/>
          <w:noProof/>
          <w:lang w:val="es-419"/>
        </w:rPr>
        <w:t>22.2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bCs/>
          <w:noProof/>
          <w:lang w:val="es-419"/>
        </w:rPr>
        <w:t>Debe haber una notica existente a la que comentar.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D64C80" w14:textId="2122A949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23.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6419F9E" w14:textId="430DCEA3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bCs/>
          <w:noProof/>
          <w:lang w:val="es-419"/>
        </w:rPr>
        <w:t>23.1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bCs/>
          <w:noProof/>
          <w:lang w:val="es-419"/>
        </w:rPr>
        <w:t>Debe dejar el ultimo comentario en la última posición de los comentarios de la noticia.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956E6D" w14:textId="4DB33E8C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24.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BA3984" w14:textId="1A6317E2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24.1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El sistema debe ser capaz de almacenar un comentario de 100 palabras.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3D68B3" w14:textId="065696D4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25.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2E67C83" w14:textId="382DC36C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26.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436D20" w14:textId="61B43BDC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27.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BE6606" w14:textId="15703557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28.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5CE8B2" w14:textId="161F5109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28.1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El usuario debe ingresar al sistema con las credenciales.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657B972" w14:textId="3FF8A927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29.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E7240DF" w14:textId="3676EFDB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bCs/>
          <w:noProof/>
          <w:lang w:val="es-419"/>
        </w:rPr>
        <w:t>29.1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bCs/>
          <w:noProof/>
          <w:lang w:val="es-419"/>
        </w:rPr>
        <w:t>El sistema debe guardar todos los comentarios que realizo el usuario.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2FB1E3" w14:textId="37B06DF1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30.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C80325" w14:textId="55EA1340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bCs/>
          <w:noProof/>
          <w:lang w:val="es-419"/>
        </w:rPr>
        <w:t>30.1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bCs/>
          <w:noProof/>
          <w:lang w:val="es-419"/>
        </w:rPr>
        <w:t>En el caso que el usuario sea administrador debe almacenar sus post y filtros (comentarios eliminados).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2D6654" w14:textId="301B5846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31.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CBB7C1B" w14:textId="202D85A1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32.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F94FE9C" w14:textId="1767260A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33.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1F8889A" w14:textId="453DB74D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34.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69D655E" w14:textId="02475FA8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34.1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El usuario debe ingresar al sistema con las credenciales.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F46B6CB" w14:textId="5A5B013D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34.2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Ser administrador del sistema.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6DF561A" w14:textId="279529E7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34.3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Tener comentarios almacenados.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0F6DA71" w14:textId="60EA772B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35.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9270753" w14:textId="0FB2C46A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35.1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Se deben borrar para siempre los comentarios.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950F908" w14:textId="7A9F5D11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36.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6E87BD" w14:textId="7177487D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lastRenderedPageBreak/>
        <w:t>36.1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Se deben cargar todos los comentarios no vistos.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61C7DD" w14:textId="62402D47" w:rsidR="00473760" w:rsidRDefault="00DD6B88">
      <w:pPr>
        <w:pStyle w:val="Ttulo"/>
      </w:pPr>
      <w:r>
        <w:rPr>
          <w:rFonts w:ascii="Times New Roman" w:hAnsi="Times New Roman"/>
          <w:sz w:val="20"/>
        </w:rPr>
        <w:fldChar w:fldCharType="end"/>
      </w:r>
      <w:r w:rsidRPr="00B210EE">
        <w:rPr>
          <w:lang w:val="es-419"/>
        </w:rP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820D72">
        <w:t xml:space="preserve">Use-Case </w:t>
      </w:r>
      <w:proofErr w:type="spellStart"/>
      <w:r w:rsidR="00820D72">
        <w:t>Specification</w:t>
      </w:r>
      <w:proofErr w:type="spellEnd"/>
      <w:r w:rsidR="00820D72">
        <w:t xml:space="preserve">: </w:t>
      </w:r>
      <w:r w:rsidR="00C800FB">
        <w:t>Crear</w:t>
      </w:r>
      <w:r>
        <w:fldChar w:fldCharType="end"/>
      </w:r>
      <w:bookmarkStart w:id="0" w:name="_Toc423410237"/>
      <w:bookmarkStart w:id="1" w:name="_Toc425054503"/>
      <w:r w:rsidR="00C800FB">
        <w:t xml:space="preserve"> Post</w:t>
      </w:r>
      <w:r>
        <w:t xml:space="preserve"> </w:t>
      </w:r>
      <w:bookmarkEnd w:id="0"/>
      <w:bookmarkEnd w:id="1"/>
    </w:p>
    <w:p w14:paraId="6A3D4A51" w14:textId="77777777" w:rsidR="00473760" w:rsidRDefault="00473760" w:rsidP="00AB1262">
      <w:pPr>
        <w:pStyle w:val="InfoBlue"/>
      </w:pPr>
    </w:p>
    <w:p w14:paraId="4C58F358" w14:textId="77777777" w:rsidR="00473760" w:rsidRDefault="00DD6B88">
      <w:pPr>
        <w:pStyle w:val="Ttulo1"/>
      </w:pPr>
      <w:bookmarkStart w:id="2" w:name="_Toc423410238"/>
      <w:bookmarkStart w:id="3" w:name="_Toc425054504"/>
      <w:bookmarkStart w:id="4" w:name="_Toc18988767"/>
      <w:bookmarkStart w:id="5" w:name="_Toc37682877"/>
      <w:bookmarkStart w:id="6" w:name="_Toc423410239"/>
      <w:bookmarkStart w:id="7" w:name="_Toc425054505"/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bookmarkEnd w:id="2"/>
      <w:bookmarkEnd w:id="3"/>
      <w:bookmarkEnd w:id="4"/>
      <w:bookmarkEnd w:id="5"/>
      <w:proofErr w:type="spellEnd"/>
    </w:p>
    <w:p w14:paraId="0B7C62B8" w14:textId="03AD1527" w:rsidR="00473760" w:rsidRPr="00AB1262" w:rsidRDefault="00AB1262" w:rsidP="00AB1262">
      <w:pPr>
        <w:pStyle w:val="InfoBlue"/>
      </w:pPr>
      <w:r w:rsidRPr="00AB1262">
        <w:t xml:space="preserve">El objetivo de este caso de uso es modelar la interacción entre el </w:t>
      </w:r>
      <w:r w:rsidR="00C800FB">
        <w:t>administrador</w:t>
      </w:r>
      <w:r w:rsidRPr="00AB1262">
        <w:t xml:space="preserve"> y </w:t>
      </w:r>
      <w:r w:rsidR="00C800FB">
        <w:t>el sistema para crear un post.</w:t>
      </w:r>
    </w:p>
    <w:p w14:paraId="3DE3E7F6" w14:textId="77777777" w:rsidR="00473760" w:rsidRDefault="00DD6B88">
      <w:pPr>
        <w:pStyle w:val="Ttulo1"/>
        <w:widowControl/>
      </w:pPr>
      <w:bookmarkStart w:id="8" w:name="_Toc37682878"/>
      <w:r>
        <w:t xml:space="preserve">Basic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bookmarkEnd w:id="6"/>
      <w:bookmarkEnd w:id="7"/>
      <w:bookmarkEnd w:id="8"/>
      <w:proofErr w:type="spellEnd"/>
    </w:p>
    <w:p w14:paraId="6B46AE44" w14:textId="232C1A01" w:rsidR="00AB1262" w:rsidRDefault="00AB1262" w:rsidP="00AB12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AB1262" w14:paraId="12CFEB45" w14:textId="77777777" w:rsidTr="00AB1262">
        <w:tc>
          <w:tcPr>
            <w:tcW w:w="988" w:type="dxa"/>
          </w:tcPr>
          <w:p w14:paraId="1198681C" w14:textId="77777777" w:rsidR="00AB1262" w:rsidRDefault="00AB1262" w:rsidP="00AB1262">
            <w:r>
              <w:t>Paso</w:t>
            </w:r>
          </w:p>
        </w:tc>
        <w:tc>
          <w:tcPr>
            <w:tcW w:w="2268" w:type="dxa"/>
          </w:tcPr>
          <w:p w14:paraId="1EDEA1F6" w14:textId="77777777" w:rsidR="00AB1262" w:rsidRDefault="00AB1262" w:rsidP="00AB1262">
            <w:r>
              <w:t>Rol</w:t>
            </w:r>
          </w:p>
        </w:tc>
        <w:tc>
          <w:tcPr>
            <w:tcW w:w="6094" w:type="dxa"/>
          </w:tcPr>
          <w:p w14:paraId="5DF81F26" w14:textId="530E9DC2" w:rsidR="00AB1262" w:rsidRDefault="00AB1262" w:rsidP="00AB1262">
            <w:r>
              <w:t>Acción</w:t>
            </w:r>
            <w:r w:rsidR="00C82F3E">
              <w:t>.</w:t>
            </w:r>
          </w:p>
        </w:tc>
      </w:tr>
      <w:tr w:rsidR="00AB1262" w:rsidRPr="00AB1262" w14:paraId="1B41C583" w14:textId="77777777" w:rsidTr="00AB1262">
        <w:tc>
          <w:tcPr>
            <w:tcW w:w="988" w:type="dxa"/>
          </w:tcPr>
          <w:p w14:paraId="4D817036" w14:textId="77777777" w:rsidR="00AB1262" w:rsidRDefault="00AB1262" w:rsidP="00AB1262">
            <w:r>
              <w:t>1</w:t>
            </w:r>
          </w:p>
        </w:tc>
        <w:tc>
          <w:tcPr>
            <w:tcW w:w="2268" w:type="dxa"/>
          </w:tcPr>
          <w:p w14:paraId="79BA9FA8" w14:textId="565EB516" w:rsidR="00AB1262" w:rsidRDefault="00C800FB" w:rsidP="00AB1262">
            <w:r>
              <w:t>Administrador</w:t>
            </w:r>
          </w:p>
        </w:tc>
        <w:tc>
          <w:tcPr>
            <w:tcW w:w="6094" w:type="dxa"/>
          </w:tcPr>
          <w:p w14:paraId="078BDA49" w14:textId="44A18E62" w:rsidR="00AB1262" w:rsidRPr="00AB1262" w:rsidRDefault="0060448D" w:rsidP="00AB1262">
            <w:pPr>
              <w:rPr>
                <w:lang w:val="es-419"/>
              </w:rPr>
            </w:pPr>
            <w:r>
              <w:rPr>
                <w:lang w:val="es-419"/>
              </w:rPr>
              <w:t>En la vista principal se p</w:t>
            </w:r>
            <w:r w:rsidR="002F2578">
              <w:rPr>
                <w:lang w:val="es-419"/>
              </w:rPr>
              <w:t>resiona un botón para crear una Nueva Noticia.</w:t>
            </w:r>
          </w:p>
        </w:tc>
      </w:tr>
      <w:tr w:rsidR="00AB1262" w:rsidRPr="00AB1262" w14:paraId="535487B4" w14:textId="77777777" w:rsidTr="00AB1262">
        <w:tc>
          <w:tcPr>
            <w:tcW w:w="988" w:type="dxa"/>
          </w:tcPr>
          <w:p w14:paraId="454305C3" w14:textId="77777777" w:rsidR="00AB1262" w:rsidRPr="00AB1262" w:rsidRDefault="00AB1262" w:rsidP="00AB1262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3740D525" w14:textId="4D6BD0C9" w:rsidR="00AB1262" w:rsidRPr="00AB1262" w:rsidRDefault="002F2578" w:rsidP="00AB1262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4D3DB4F9" w14:textId="19F2B6E5" w:rsidR="00AB1262" w:rsidRPr="00AB1262" w:rsidRDefault="008A68A2" w:rsidP="00AB1262">
            <w:pPr>
              <w:rPr>
                <w:lang w:val="es-419"/>
              </w:rPr>
            </w:pPr>
            <w:r>
              <w:rPr>
                <w:lang w:val="es-419"/>
              </w:rPr>
              <w:t>Desplegar formulario para la creación de la Noticia</w:t>
            </w:r>
            <w:r w:rsidR="00AB1262">
              <w:rPr>
                <w:lang w:val="es-419"/>
              </w:rPr>
              <w:t>.</w:t>
            </w:r>
          </w:p>
        </w:tc>
      </w:tr>
      <w:tr w:rsidR="00AB1262" w:rsidRPr="00AB1262" w14:paraId="75D5E637" w14:textId="77777777" w:rsidTr="00AB1262">
        <w:tc>
          <w:tcPr>
            <w:tcW w:w="988" w:type="dxa"/>
          </w:tcPr>
          <w:p w14:paraId="6CE6D6A9" w14:textId="77777777" w:rsidR="00AB1262" w:rsidRPr="00AB1262" w:rsidRDefault="00AB1262" w:rsidP="00AB1262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6EC5FC2A" w14:textId="116152E3" w:rsidR="00AB1262" w:rsidRPr="00AB1262" w:rsidRDefault="008A68A2" w:rsidP="00AB1262">
            <w:pPr>
              <w:rPr>
                <w:lang w:val="es-419"/>
              </w:rPr>
            </w:pPr>
            <w:r>
              <w:rPr>
                <w:lang w:val="es-419"/>
              </w:rPr>
              <w:t>Administrador</w:t>
            </w:r>
          </w:p>
        </w:tc>
        <w:tc>
          <w:tcPr>
            <w:tcW w:w="6094" w:type="dxa"/>
          </w:tcPr>
          <w:p w14:paraId="3C67D151" w14:textId="63AEB3CB" w:rsidR="00AB1262" w:rsidRPr="00AB1262" w:rsidRDefault="008A68A2" w:rsidP="00AB1262">
            <w:pPr>
              <w:rPr>
                <w:lang w:val="es-419"/>
              </w:rPr>
            </w:pPr>
            <w:r>
              <w:rPr>
                <w:lang w:val="es-419"/>
              </w:rPr>
              <w:t>Escribe la noticia</w:t>
            </w:r>
            <w:r w:rsidR="0060448D">
              <w:rPr>
                <w:lang w:val="es-419"/>
              </w:rPr>
              <w:t xml:space="preserve"> </w:t>
            </w:r>
            <w:r>
              <w:rPr>
                <w:lang w:val="es-419"/>
              </w:rPr>
              <w:t>y la guarda</w:t>
            </w:r>
            <w:r w:rsidR="0060448D">
              <w:rPr>
                <w:lang w:val="es-419"/>
              </w:rPr>
              <w:t>.</w:t>
            </w:r>
          </w:p>
        </w:tc>
      </w:tr>
      <w:tr w:rsidR="00AB1262" w:rsidRPr="00AB1262" w14:paraId="49CC7E4A" w14:textId="77777777" w:rsidTr="00AB1262">
        <w:tc>
          <w:tcPr>
            <w:tcW w:w="988" w:type="dxa"/>
          </w:tcPr>
          <w:p w14:paraId="29EDCB5C" w14:textId="77777777" w:rsidR="00AB1262" w:rsidRPr="00AB1262" w:rsidRDefault="00AB1262" w:rsidP="00AB1262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14:paraId="229F5A2C" w14:textId="5F882A1F" w:rsidR="00AB1262" w:rsidRPr="00AB1262" w:rsidRDefault="0060448D" w:rsidP="00AB1262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565303FA" w14:textId="64B6C774" w:rsidR="00AB1262" w:rsidRPr="00AB1262" w:rsidRDefault="0060448D" w:rsidP="00AB1262">
            <w:pPr>
              <w:rPr>
                <w:lang w:val="es-419"/>
              </w:rPr>
            </w:pPr>
            <w:r>
              <w:rPr>
                <w:lang w:val="es-419"/>
              </w:rPr>
              <w:t>Almacena la información en la base de datos, para luego desplegarla</w:t>
            </w:r>
            <w:r w:rsidR="00C82F3E">
              <w:rPr>
                <w:lang w:val="es-419"/>
              </w:rPr>
              <w:t>.</w:t>
            </w:r>
          </w:p>
        </w:tc>
      </w:tr>
      <w:tr w:rsidR="00AB1262" w:rsidRPr="00AB1262" w14:paraId="11480043" w14:textId="77777777" w:rsidTr="00AB1262">
        <w:tc>
          <w:tcPr>
            <w:tcW w:w="988" w:type="dxa"/>
          </w:tcPr>
          <w:p w14:paraId="4515A903" w14:textId="77777777" w:rsidR="00AB1262" w:rsidRPr="00AB1262" w:rsidRDefault="00300B0B" w:rsidP="00AB1262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14:paraId="6B01A08B" w14:textId="5E0E1FA4" w:rsidR="00AB1262" w:rsidRPr="00AB1262" w:rsidRDefault="0060448D" w:rsidP="00AB1262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3878E723" w14:textId="666DD17A" w:rsidR="00AB1262" w:rsidRPr="00AB1262" w:rsidRDefault="0060448D" w:rsidP="00AB1262">
            <w:pPr>
              <w:rPr>
                <w:lang w:val="es-419"/>
              </w:rPr>
            </w:pPr>
            <w:r>
              <w:rPr>
                <w:lang w:val="es-419"/>
              </w:rPr>
              <w:t xml:space="preserve">Si se guarda correctamente </w:t>
            </w:r>
            <w:r w:rsidR="00397C90">
              <w:rPr>
                <w:lang w:val="es-419"/>
              </w:rPr>
              <w:t>redirige</w:t>
            </w:r>
            <w:r>
              <w:rPr>
                <w:lang w:val="es-419"/>
              </w:rPr>
              <w:t xml:space="preserve"> al administrador </w:t>
            </w:r>
            <w:r w:rsidR="00C82F3E">
              <w:rPr>
                <w:lang w:val="es-419"/>
              </w:rPr>
              <w:t>a su publicación</w:t>
            </w:r>
            <w:r>
              <w:rPr>
                <w:lang w:val="es-419"/>
              </w:rPr>
              <w:t>.</w:t>
            </w:r>
          </w:p>
        </w:tc>
      </w:tr>
      <w:tr w:rsidR="00AB1262" w:rsidRPr="00AB1262" w14:paraId="1AA85365" w14:textId="77777777" w:rsidTr="00AB1262">
        <w:tc>
          <w:tcPr>
            <w:tcW w:w="988" w:type="dxa"/>
          </w:tcPr>
          <w:p w14:paraId="123EB5F4" w14:textId="3BA439B3" w:rsidR="00AB1262" w:rsidRPr="00AB1262" w:rsidRDefault="00AB1262" w:rsidP="00AB1262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0AD6FA2E" w14:textId="3D77E54B" w:rsidR="00AB1262" w:rsidRPr="00AB1262" w:rsidRDefault="00AB1262" w:rsidP="00AB1262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74487473" w14:textId="77777777" w:rsidR="00AB1262" w:rsidRPr="00AB1262" w:rsidRDefault="00AB1262" w:rsidP="00AB1262">
            <w:pPr>
              <w:rPr>
                <w:lang w:val="es-419"/>
              </w:rPr>
            </w:pPr>
          </w:p>
        </w:tc>
      </w:tr>
      <w:tr w:rsidR="00AB1262" w:rsidRPr="00AB1262" w14:paraId="5107A1D4" w14:textId="77777777" w:rsidTr="00AB1262">
        <w:tc>
          <w:tcPr>
            <w:tcW w:w="988" w:type="dxa"/>
          </w:tcPr>
          <w:p w14:paraId="469407A8" w14:textId="77777777" w:rsidR="00AB1262" w:rsidRPr="00AB1262" w:rsidRDefault="00AB1262" w:rsidP="00AB1262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37F69A30" w14:textId="77777777" w:rsidR="00AB1262" w:rsidRPr="00AB1262" w:rsidRDefault="00AB1262" w:rsidP="00AB1262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0A85FB55" w14:textId="77777777" w:rsidR="00AB1262" w:rsidRPr="00AB1262" w:rsidRDefault="00AB1262" w:rsidP="00AB1262">
            <w:pPr>
              <w:rPr>
                <w:lang w:val="es-419"/>
              </w:rPr>
            </w:pPr>
          </w:p>
        </w:tc>
      </w:tr>
    </w:tbl>
    <w:p w14:paraId="2CD81377" w14:textId="3A1E0D9C" w:rsidR="00AB1262" w:rsidRDefault="00AB1262" w:rsidP="00AB1262">
      <w:pPr>
        <w:rPr>
          <w:lang w:val="es-419"/>
        </w:rPr>
      </w:pPr>
    </w:p>
    <w:p w14:paraId="2DFCF6A9" w14:textId="5C8F74D4" w:rsidR="0015251E" w:rsidRDefault="0015251E" w:rsidP="00AB1262">
      <w:pPr>
        <w:rPr>
          <w:lang w:val="es-419"/>
        </w:rPr>
      </w:pPr>
    </w:p>
    <w:p w14:paraId="3DDA7DAD" w14:textId="13FDCD2F" w:rsidR="0015251E" w:rsidRDefault="0015251E" w:rsidP="0015251E">
      <w:pPr>
        <w:pStyle w:val="Ttulo1"/>
      </w:pPr>
      <w:bookmarkStart w:id="9" w:name="_Toc37682879"/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bookmarkEnd w:id="9"/>
      <w:proofErr w:type="spellEnd"/>
    </w:p>
    <w:p w14:paraId="0AB54F15" w14:textId="04D1941A" w:rsidR="00E73BAD" w:rsidRPr="00E73BAD" w:rsidRDefault="00E73BAD" w:rsidP="00E73BAD">
      <w:r>
        <w:t xml:space="preserve">3.1 </w:t>
      </w:r>
      <w:r w:rsidRPr="00300B0B">
        <w:rPr>
          <w:b/>
        </w:rPr>
        <w:t xml:space="preserve">El </w:t>
      </w:r>
      <w:r>
        <w:rPr>
          <w:b/>
        </w:rPr>
        <w:t>administrador ingresa un archiv</w:t>
      </w:r>
      <w:r w:rsidR="00C82F3E">
        <w:rPr>
          <w:b/>
        </w:rPr>
        <w:t>o</w:t>
      </w:r>
      <w:r>
        <w:rPr>
          <w:b/>
        </w:rPr>
        <w:t xml:space="preserve"> distinto al soportado.</w:t>
      </w:r>
    </w:p>
    <w:p w14:paraId="341B4CD4" w14:textId="77777777" w:rsidR="00E73BAD" w:rsidRPr="00E73BAD" w:rsidRDefault="00E73BAD" w:rsidP="00E73B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15251E" w14:paraId="7E655EBD" w14:textId="77777777" w:rsidTr="00E1726A">
        <w:tc>
          <w:tcPr>
            <w:tcW w:w="988" w:type="dxa"/>
          </w:tcPr>
          <w:p w14:paraId="0219AEE1" w14:textId="14239CAF" w:rsidR="0015251E" w:rsidRDefault="0015251E" w:rsidP="00AB1262">
            <w:pPr>
              <w:rPr>
                <w:lang w:val="es-419"/>
              </w:rPr>
            </w:pPr>
            <w:r>
              <w:rPr>
                <w:lang w:val="es-419"/>
              </w:rPr>
              <w:t>Paso</w:t>
            </w:r>
          </w:p>
        </w:tc>
        <w:tc>
          <w:tcPr>
            <w:tcW w:w="2268" w:type="dxa"/>
          </w:tcPr>
          <w:p w14:paraId="2E5693BA" w14:textId="18E9FE64" w:rsidR="0015251E" w:rsidRDefault="0015251E" w:rsidP="00AB1262">
            <w:pPr>
              <w:rPr>
                <w:lang w:val="es-419"/>
              </w:rPr>
            </w:pPr>
            <w:r>
              <w:rPr>
                <w:lang w:val="es-419"/>
              </w:rPr>
              <w:t>Rol</w:t>
            </w:r>
          </w:p>
        </w:tc>
        <w:tc>
          <w:tcPr>
            <w:tcW w:w="6094" w:type="dxa"/>
          </w:tcPr>
          <w:p w14:paraId="4A6E23EF" w14:textId="2A67A1CC" w:rsidR="0015251E" w:rsidRDefault="00397C90" w:rsidP="00AB1262">
            <w:pPr>
              <w:rPr>
                <w:lang w:val="es-419"/>
              </w:rPr>
            </w:pPr>
            <w:r>
              <w:rPr>
                <w:lang w:val="es-419"/>
              </w:rPr>
              <w:t>Acción</w:t>
            </w:r>
            <w:r w:rsidR="00C82F3E">
              <w:rPr>
                <w:lang w:val="es-419"/>
              </w:rPr>
              <w:t>.</w:t>
            </w:r>
          </w:p>
        </w:tc>
      </w:tr>
      <w:tr w:rsidR="0015251E" w14:paraId="016A0AFE" w14:textId="77777777" w:rsidTr="00E1726A">
        <w:tc>
          <w:tcPr>
            <w:tcW w:w="988" w:type="dxa"/>
          </w:tcPr>
          <w:p w14:paraId="11F06D7A" w14:textId="133EFA6D" w:rsidR="0015251E" w:rsidRDefault="00E1726A" w:rsidP="00AB1262">
            <w:pPr>
              <w:rPr>
                <w:lang w:val="es-419"/>
              </w:rPr>
            </w:pPr>
            <w:r>
              <w:rPr>
                <w:lang w:val="es-419"/>
              </w:rPr>
              <w:t>5.1</w:t>
            </w:r>
          </w:p>
        </w:tc>
        <w:tc>
          <w:tcPr>
            <w:tcW w:w="2268" w:type="dxa"/>
          </w:tcPr>
          <w:p w14:paraId="4FA49BB0" w14:textId="563F5F87" w:rsidR="0015251E" w:rsidRDefault="00E1726A" w:rsidP="00AB1262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78F59BE1" w14:textId="3516AA25" w:rsidR="00313C74" w:rsidRDefault="00313C74" w:rsidP="00AB1262">
            <w:pPr>
              <w:rPr>
                <w:lang w:val="es-419"/>
              </w:rPr>
            </w:pPr>
            <w:r>
              <w:rPr>
                <w:lang w:val="es-419"/>
              </w:rPr>
              <w:t>Notificar al usuario que el formato ingresado en el adjunto no concuerda con lo soportado.</w:t>
            </w:r>
          </w:p>
        </w:tc>
      </w:tr>
      <w:tr w:rsidR="0015251E" w14:paraId="4A407ACB" w14:textId="77777777" w:rsidTr="00E1726A">
        <w:tc>
          <w:tcPr>
            <w:tcW w:w="988" w:type="dxa"/>
          </w:tcPr>
          <w:p w14:paraId="5C345650" w14:textId="23FD5225" w:rsidR="0015251E" w:rsidRDefault="008A1F96" w:rsidP="00AB1262">
            <w:pPr>
              <w:rPr>
                <w:lang w:val="es-419"/>
              </w:rPr>
            </w:pPr>
            <w:r>
              <w:rPr>
                <w:lang w:val="es-419"/>
              </w:rPr>
              <w:t>5.1.1</w:t>
            </w:r>
          </w:p>
        </w:tc>
        <w:tc>
          <w:tcPr>
            <w:tcW w:w="2268" w:type="dxa"/>
          </w:tcPr>
          <w:p w14:paraId="5EE02310" w14:textId="16DDCC8F" w:rsidR="0015251E" w:rsidRDefault="008A1F96" w:rsidP="00AB1262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57AE069C" w14:textId="10D36311" w:rsidR="0015251E" w:rsidRDefault="00A37316" w:rsidP="00AB1262">
            <w:pPr>
              <w:rPr>
                <w:lang w:val="es-419"/>
              </w:rPr>
            </w:pPr>
            <w:r>
              <w:rPr>
                <w:lang w:val="es-419"/>
              </w:rPr>
              <w:t>El flujo vuelve al paso 2.</w:t>
            </w:r>
          </w:p>
        </w:tc>
      </w:tr>
    </w:tbl>
    <w:p w14:paraId="0681D524" w14:textId="02142726" w:rsidR="0015251E" w:rsidRDefault="0015251E" w:rsidP="00AB1262">
      <w:pPr>
        <w:rPr>
          <w:lang w:val="es-419"/>
        </w:rPr>
      </w:pPr>
    </w:p>
    <w:p w14:paraId="508B4319" w14:textId="77777777" w:rsidR="00E96017" w:rsidRDefault="00E96017" w:rsidP="00E96017">
      <w:pPr>
        <w:pStyle w:val="Ttulo1"/>
        <w:widowControl/>
      </w:pPr>
      <w:bookmarkStart w:id="10" w:name="_Toc37682880"/>
      <w:proofErr w:type="spellStart"/>
      <w:r>
        <w:t>Preconditions</w:t>
      </w:r>
      <w:bookmarkEnd w:id="10"/>
      <w:proofErr w:type="spellEnd"/>
    </w:p>
    <w:p w14:paraId="0999EE80" w14:textId="12E627FC" w:rsidR="00E96017" w:rsidRPr="004811BB" w:rsidRDefault="00E96017" w:rsidP="00E96017">
      <w:pPr>
        <w:pStyle w:val="Ttulo2"/>
        <w:widowControl/>
        <w:rPr>
          <w:b w:val="0"/>
          <w:lang w:val="es-419"/>
        </w:rPr>
      </w:pPr>
      <w:bookmarkStart w:id="11" w:name="_Toc37682881"/>
      <w:r>
        <w:rPr>
          <w:b w:val="0"/>
          <w:lang w:val="es-419"/>
        </w:rPr>
        <w:t>El administrador debe estar ingresado en el sistema.</w:t>
      </w:r>
      <w:bookmarkEnd w:id="11"/>
    </w:p>
    <w:p w14:paraId="715F64DC" w14:textId="1C13539C" w:rsidR="00E96017" w:rsidRDefault="00E96017" w:rsidP="00E96017">
      <w:pPr>
        <w:pStyle w:val="Ttulo2"/>
        <w:widowControl/>
        <w:rPr>
          <w:lang w:val="es-419"/>
        </w:rPr>
      </w:pPr>
      <w:bookmarkStart w:id="12" w:name="_Toc37682882"/>
      <w:r>
        <w:rPr>
          <w:b w:val="0"/>
          <w:lang w:val="es-419"/>
        </w:rPr>
        <w:t>El administrador posee el privilegio a postear.</w:t>
      </w:r>
      <w:bookmarkEnd w:id="12"/>
    </w:p>
    <w:p w14:paraId="73AD4D3F" w14:textId="77777777" w:rsidR="00E96017" w:rsidRPr="004811BB" w:rsidRDefault="00E96017" w:rsidP="00E96017">
      <w:pPr>
        <w:rPr>
          <w:lang w:val="es-419"/>
        </w:rPr>
      </w:pPr>
    </w:p>
    <w:p w14:paraId="5A795781" w14:textId="77777777" w:rsidR="00E96017" w:rsidRDefault="00E96017" w:rsidP="00E96017">
      <w:pPr>
        <w:pStyle w:val="Ttulo1"/>
        <w:widowControl/>
      </w:pPr>
      <w:bookmarkStart w:id="13" w:name="_Toc37682883"/>
      <w:proofErr w:type="spellStart"/>
      <w:r>
        <w:t>Postconditions</w:t>
      </w:r>
      <w:bookmarkEnd w:id="13"/>
      <w:proofErr w:type="spellEnd"/>
    </w:p>
    <w:p w14:paraId="7C1EE62C" w14:textId="1A25033A" w:rsidR="00E96017" w:rsidRDefault="00E96017" w:rsidP="00E96017">
      <w:pPr>
        <w:pStyle w:val="Ttulo2"/>
        <w:widowControl/>
        <w:rPr>
          <w:lang w:val="es-419"/>
        </w:rPr>
      </w:pPr>
      <w:bookmarkStart w:id="14" w:name="_Toc37682884"/>
      <w:r>
        <w:rPr>
          <w:b w:val="0"/>
          <w:lang w:val="es-419"/>
        </w:rPr>
        <w:t>Se publica el post.</w:t>
      </w:r>
      <w:bookmarkEnd w:id="14"/>
    </w:p>
    <w:p w14:paraId="48711EEB" w14:textId="59083CF8" w:rsidR="00E96017" w:rsidRDefault="00E96017" w:rsidP="00E96017">
      <w:pPr>
        <w:pStyle w:val="Ttulo2"/>
        <w:widowControl/>
        <w:rPr>
          <w:lang w:val="es-419"/>
        </w:rPr>
      </w:pPr>
      <w:bookmarkStart w:id="15" w:name="_Toc37682885"/>
      <w:r>
        <w:rPr>
          <w:b w:val="0"/>
          <w:lang w:val="es-419"/>
        </w:rPr>
        <w:t>Se redirige a la vista del post.</w:t>
      </w:r>
      <w:bookmarkEnd w:id="15"/>
    </w:p>
    <w:p w14:paraId="36BBFDCE" w14:textId="77777777" w:rsidR="00E96017" w:rsidRPr="009814E8" w:rsidRDefault="00E96017" w:rsidP="00E96017">
      <w:pPr>
        <w:rPr>
          <w:lang w:val="es-419"/>
        </w:rPr>
      </w:pPr>
    </w:p>
    <w:p w14:paraId="650498E8" w14:textId="77777777" w:rsidR="00E96017" w:rsidRPr="004811BB" w:rsidRDefault="00E96017" w:rsidP="00E96017">
      <w:pPr>
        <w:rPr>
          <w:lang w:val="es-419"/>
        </w:rPr>
      </w:pPr>
    </w:p>
    <w:p w14:paraId="7C6AEAA6" w14:textId="77777777" w:rsidR="00E96017" w:rsidRDefault="00E96017" w:rsidP="00E96017">
      <w:pPr>
        <w:pStyle w:val="Ttulo1"/>
      </w:pPr>
      <w:bookmarkStart w:id="16" w:name="_Toc37682886"/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bookmarkEnd w:id="16"/>
      <w:proofErr w:type="spellEnd"/>
    </w:p>
    <w:p w14:paraId="2CB8D180" w14:textId="4002E228" w:rsidR="00E96017" w:rsidRPr="00B4069F" w:rsidRDefault="00E96017" w:rsidP="00E96017">
      <w:pPr>
        <w:pStyle w:val="Ttulo2"/>
        <w:widowControl/>
        <w:rPr>
          <w:b w:val="0"/>
          <w:lang w:val="es-419"/>
        </w:rPr>
      </w:pPr>
      <w:bookmarkStart w:id="17" w:name="_Toc37682887"/>
      <w:r w:rsidRPr="00B4069F">
        <w:rPr>
          <w:b w:val="0"/>
          <w:lang w:val="es-419"/>
        </w:rPr>
        <w:t xml:space="preserve">El Sistema debe ser capaz </w:t>
      </w:r>
      <w:r>
        <w:rPr>
          <w:b w:val="0"/>
          <w:lang w:val="es-419"/>
        </w:rPr>
        <w:t>almacenar el post en la carrera seleccionada.</w:t>
      </w:r>
      <w:bookmarkEnd w:id="17"/>
    </w:p>
    <w:p w14:paraId="5A2E935A" w14:textId="47D7C687" w:rsidR="0015251E" w:rsidRDefault="0015251E" w:rsidP="00AB1262">
      <w:pPr>
        <w:rPr>
          <w:lang w:val="es-419"/>
        </w:rPr>
      </w:pPr>
    </w:p>
    <w:p w14:paraId="3BE809ED" w14:textId="2E001F6E" w:rsidR="0015251E" w:rsidRDefault="0015251E" w:rsidP="00AB1262">
      <w:pPr>
        <w:rPr>
          <w:lang w:val="es-419"/>
        </w:rPr>
      </w:pPr>
    </w:p>
    <w:p w14:paraId="55C28F48" w14:textId="77777777" w:rsidR="00E96017" w:rsidRDefault="00E96017" w:rsidP="00AB1262">
      <w:pPr>
        <w:rPr>
          <w:lang w:val="es-419"/>
        </w:rPr>
      </w:pPr>
    </w:p>
    <w:p w14:paraId="37988C0B" w14:textId="72414D12" w:rsidR="0015251E" w:rsidRDefault="0015251E" w:rsidP="00AB1262">
      <w:pPr>
        <w:rPr>
          <w:lang w:val="es-419"/>
        </w:rPr>
      </w:pPr>
    </w:p>
    <w:p w14:paraId="567E910F" w14:textId="77777777" w:rsidR="00C82F3E" w:rsidRDefault="00C82F3E" w:rsidP="008C1956">
      <w:pPr>
        <w:pStyle w:val="Ttulo"/>
      </w:pPr>
    </w:p>
    <w:p w14:paraId="2A13C777" w14:textId="772B62EA" w:rsidR="008C1956" w:rsidRDefault="008C1956" w:rsidP="008C1956">
      <w:pPr>
        <w:pStyle w:val="Ttulo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</w:t>
      </w:r>
      <w:proofErr w:type="spellStart"/>
      <w:r>
        <w:t>Specification</w:t>
      </w:r>
      <w:proofErr w:type="spellEnd"/>
      <w:r>
        <w:t xml:space="preserve">: Ingreso </w:t>
      </w:r>
      <w:r w:rsidR="001C7B81">
        <w:t>al Sistema</w:t>
      </w:r>
      <w:r>
        <w:fldChar w:fldCharType="end"/>
      </w:r>
      <w:r>
        <w:t xml:space="preserve">  </w:t>
      </w:r>
    </w:p>
    <w:p w14:paraId="53D7FABE" w14:textId="77777777" w:rsidR="008C1956" w:rsidRDefault="008C1956" w:rsidP="008C1956">
      <w:pPr>
        <w:pStyle w:val="InfoBlue"/>
      </w:pPr>
    </w:p>
    <w:p w14:paraId="1FBB350D" w14:textId="77777777" w:rsidR="008C1956" w:rsidRDefault="008C1956" w:rsidP="008C1956">
      <w:pPr>
        <w:pStyle w:val="Ttulo1"/>
      </w:pPr>
      <w:bookmarkStart w:id="18" w:name="_Toc37682888"/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bookmarkEnd w:id="18"/>
      <w:proofErr w:type="spellEnd"/>
    </w:p>
    <w:p w14:paraId="6BEEE805" w14:textId="6BF4A4FB" w:rsidR="008C1956" w:rsidRPr="00AB1262" w:rsidRDefault="008C1956" w:rsidP="008C1956">
      <w:pPr>
        <w:pStyle w:val="InfoBlue"/>
      </w:pPr>
      <w:r w:rsidRPr="00AB1262">
        <w:t xml:space="preserve">El objetivo de este caso de uso es modelar la interacción entre el </w:t>
      </w:r>
      <w:r w:rsidR="001C7B81">
        <w:t>usuario</w:t>
      </w:r>
      <w:r w:rsidRPr="00AB1262">
        <w:t xml:space="preserve"> y </w:t>
      </w:r>
      <w:r>
        <w:t>el sistema para poder ingresar</w:t>
      </w:r>
      <w:r w:rsidR="00C82F3E">
        <w:t xml:space="preserve"> a este</w:t>
      </w:r>
      <w:r>
        <w:t>.</w:t>
      </w:r>
    </w:p>
    <w:p w14:paraId="4747FFC7" w14:textId="77777777" w:rsidR="008C1956" w:rsidRDefault="008C1956" w:rsidP="008C1956">
      <w:pPr>
        <w:pStyle w:val="Ttulo1"/>
        <w:widowControl/>
      </w:pPr>
      <w:bookmarkStart w:id="19" w:name="_Toc37682889"/>
      <w:r>
        <w:t xml:space="preserve">Basic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bookmarkEnd w:id="19"/>
      <w:proofErr w:type="spellEnd"/>
    </w:p>
    <w:p w14:paraId="302C47CA" w14:textId="77777777" w:rsidR="008C1956" w:rsidRDefault="008C1956" w:rsidP="008C19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8C1956" w14:paraId="6405254B" w14:textId="77777777" w:rsidTr="0025508A">
        <w:tc>
          <w:tcPr>
            <w:tcW w:w="988" w:type="dxa"/>
          </w:tcPr>
          <w:p w14:paraId="2DCAE9B3" w14:textId="77777777" w:rsidR="008C1956" w:rsidRDefault="008C1956" w:rsidP="0025508A">
            <w:r>
              <w:t>Paso</w:t>
            </w:r>
          </w:p>
        </w:tc>
        <w:tc>
          <w:tcPr>
            <w:tcW w:w="2268" w:type="dxa"/>
          </w:tcPr>
          <w:p w14:paraId="5C743F48" w14:textId="77777777" w:rsidR="008C1956" w:rsidRDefault="008C1956" w:rsidP="0025508A">
            <w:r>
              <w:t>Rol</w:t>
            </w:r>
          </w:p>
        </w:tc>
        <w:tc>
          <w:tcPr>
            <w:tcW w:w="6094" w:type="dxa"/>
          </w:tcPr>
          <w:p w14:paraId="72ACA364" w14:textId="5074C2F2" w:rsidR="008C1956" w:rsidRDefault="008C1956" w:rsidP="0025508A">
            <w:r>
              <w:t>Acción</w:t>
            </w:r>
            <w:r w:rsidR="00C82F3E">
              <w:t>.</w:t>
            </w:r>
          </w:p>
        </w:tc>
      </w:tr>
      <w:tr w:rsidR="008C1956" w:rsidRPr="00AB1262" w14:paraId="6D3B90E5" w14:textId="77777777" w:rsidTr="0025508A">
        <w:tc>
          <w:tcPr>
            <w:tcW w:w="988" w:type="dxa"/>
          </w:tcPr>
          <w:p w14:paraId="347492BA" w14:textId="77777777" w:rsidR="008C1956" w:rsidRDefault="008C1956" w:rsidP="0025508A">
            <w:r>
              <w:t>1</w:t>
            </w:r>
          </w:p>
        </w:tc>
        <w:tc>
          <w:tcPr>
            <w:tcW w:w="2268" w:type="dxa"/>
          </w:tcPr>
          <w:p w14:paraId="772DB34C" w14:textId="2BDBCB54" w:rsidR="008C1956" w:rsidRDefault="0093401D" w:rsidP="0025508A">
            <w:r>
              <w:t>Usuario</w:t>
            </w:r>
          </w:p>
        </w:tc>
        <w:tc>
          <w:tcPr>
            <w:tcW w:w="6094" w:type="dxa"/>
          </w:tcPr>
          <w:p w14:paraId="2F44609F" w14:textId="6749B224" w:rsidR="008C1956" w:rsidRPr="00AB1262" w:rsidRDefault="001C7B81" w:rsidP="0025508A">
            <w:pPr>
              <w:rPr>
                <w:lang w:val="es-419"/>
              </w:rPr>
            </w:pPr>
            <w:r>
              <w:rPr>
                <w:lang w:val="es-419"/>
              </w:rPr>
              <w:t>Usuario</w:t>
            </w:r>
            <w:r w:rsidR="00F278D3">
              <w:rPr>
                <w:lang w:val="es-419"/>
              </w:rPr>
              <w:t xml:space="preserve"> ingresa a la dirección del Blog.</w:t>
            </w:r>
          </w:p>
        </w:tc>
      </w:tr>
      <w:tr w:rsidR="008C1956" w:rsidRPr="00AB1262" w14:paraId="345DB771" w14:textId="77777777" w:rsidTr="0025508A">
        <w:tc>
          <w:tcPr>
            <w:tcW w:w="988" w:type="dxa"/>
          </w:tcPr>
          <w:p w14:paraId="213298EE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2D21A021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7E08D844" w14:textId="631D94BE" w:rsidR="008C1956" w:rsidRPr="00AB1262" w:rsidRDefault="00F278D3" w:rsidP="0025508A">
            <w:pPr>
              <w:rPr>
                <w:lang w:val="es-419"/>
              </w:rPr>
            </w:pPr>
            <w:r>
              <w:rPr>
                <w:lang w:val="es-419"/>
              </w:rPr>
              <w:t>Despliega el formulario de ingreso.</w:t>
            </w:r>
          </w:p>
        </w:tc>
      </w:tr>
      <w:tr w:rsidR="008C1956" w:rsidRPr="00AB1262" w14:paraId="69F011E4" w14:textId="77777777" w:rsidTr="0025508A">
        <w:tc>
          <w:tcPr>
            <w:tcW w:w="988" w:type="dxa"/>
          </w:tcPr>
          <w:p w14:paraId="0A5344F1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378891B1" w14:textId="21786648" w:rsidR="008C1956" w:rsidRPr="00AB1262" w:rsidRDefault="0093401D" w:rsidP="0025508A">
            <w:pPr>
              <w:rPr>
                <w:lang w:val="es-419"/>
              </w:rPr>
            </w:pPr>
            <w:r>
              <w:rPr>
                <w:lang w:val="es-419"/>
              </w:rPr>
              <w:t>Usuario</w:t>
            </w:r>
          </w:p>
        </w:tc>
        <w:tc>
          <w:tcPr>
            <w:tcW w:w="6094" w:type="dxa"/>
          </w:tcPr>
          <w:p w14:paraId="0D49F95D" w14:textId="533918AF" w:rsidR="008C1956" w:rsidRPr="00AB1262" w:rsidRDefault="006858BF" w:rsidP="0025508A">
            <w:pPr>
              <w:rPr>
                <w:lang w:val="es-419"/>
              </w:rPr>
            </w:pPr>
            <w:r>
              <w:rPr>
                <w:lang w:val="es-419"/>
              </w:rPr>
              <w:t>Ingresa con sus credenciales</w:t>
            </w:r>
            <w:r w:rsidR="00C82F3E">
              <w:rPr>
                <w:lang w:val="es-419"/>
              </w:rPr>
              <w:t>.</w:t>
            </w:r>
          </w:p>
        </w:tc>
      </w:tr>
      <w:tr w:rsidR="008C1956" w:rsidRPr="00AB1262" w14:paraId="75939008" w14:textId="77777777" w:rsidTr="0025508A">
        <w:tc>
          <w:tcPr>
            <w:tcW w:w="988" w:type="dxa"/>
          </w:tcPr>
          <w:p w14:paraId="39EB3F01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14:paraId="10DCE7C7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05B46BAD" w14:textId="55BA52F1" w:rsidR="008C1956" w:rsidRPr="00AB1262" w:rsidRDefault="0097092D" w:rsidP="0025508A">
            <w:pPr>
              <w:rPr>
                <w:lang w:val="es-419"/>
              </w:rPr>
            </w:pPr>
            <w:r>
              <w:rPr>
                <w:lang w:val="es-419"/>
              </w:rPr>
              <w:t>Validar cuenta y verificar el rol de la cuenta.</w:t>
            </w:r>
          </w:p>
        </w:tc>
      </w:tr>
      <w:tr w:rsidR="008C1956" w:rsidRPr="00AB1262" w14:paraId="063BABA4" w14:textId="77777777" w:rsidTr="0025508A">
        <w:tc>
          <w:tcPr>
            <w:tcW w:w="988" w:type="dxa"/>
          </w:tcPr>
          <w:p w14:paraId="390967FC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14:paraId="38E709BC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126D4D50" w14:textId="2A8D340C" w:rsidR="008C1956" w:rsidRPr="00AB1262" w:rsidRDefault="0097092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Redireccionar a la vista </w:t>
            </w:r>
            <w:r w:rsidR="000E1019">
              <w:rPr>
                <w:lang w:val="es-419"/>
              </w:rPr>
              <w:t xml:space="preserve">principal </w:t>
            </w:r>
            <w:proofErr w:type="spellStart"/>
            <w:r w:rsidR="000E1019">
              <w:rPr>
                <w:lang w:val="es-419"/>
              </w:rPr>
              <w:t>index</w:t>
            </w:r>
            <w:proofErr w:type="spellEnd"/>
            <w:r w:rsidR="000E1019">
              <w:rPr>
                <w:lang w:val="es-419"/>
              </w:rPr>
              <w:t>.</w:t>
            </w:r>
          </w:p>
        </w:tc>
      </w:tr>
      <w:tr w:rsidR="008C1956" w:rsidRPr="00AB1262" w14:paraId="5817CCB1" w14:textId="77777777" w:rsidTr="0025508A">
        <w:tc>
          <w:tcPr>
            <w:tcW w:w="988" w:type="dxa"/>
          </w:tcPr>
          <w:p w14:paraId="3A34612F" w14:textId="77777777" w:rsidR="008C1956" w:rsidRPr="00AB1262" w:rsidRDefault="008C1956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0681212B" w14:textId="77777777" w:rsidR="008C1956" w:rsidRPr="00AB1262" w:rsidRDefault="008C1956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22E220FA" w14:textId="77777777" w:rsidR="008C1956" w:rsidRPr="00AB1262" w:rsidRDefault="008C1956" w:rsidP="0025508A">
            <w:pPr>
              <w:rPr>
                <w:lang w:val="es-419"/>
              </w:rPr>
            </w:pPr>
          </w:p>
        </w:tc>
      </w:tr>
      <w:tr w:rsidR="008C1956" w:rsidRPr="00AB1262" w14:paraId="01BFF68F" w14:textId="77777777" w:rsidTr="0025508A">
        <w:tc>
          <w:tcPr>
            <w:tcW w:w="988" w:type="dxa"/>
          </w:tcPr>
          <w:p w14:paraId="24149325" w14:textId="77777777" w:rsidR="008C1956" w:rsidRPr="00AB1262" w:rsidRDefault="008C1956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445DBB0C" w14:textId="77777777" w:rsidR="008C1956" w:rsidRPr="00AB1262" w:rsidRDefault="008C1956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5ADD9592" w14:textId="77777777" w:rsidR="008C1956" w:rsidRPr="00AB1262" w:rsidRDefault="008C1956" w:rsidP="0025508A">
            <w:pPr>
              <w:rPr>
                <w:lang w:val="es-419"/>
              </w:rPr>
            </w:pPr>
          </w:p>
        </w:tc>
      </w:tr>
    </w:tbl>
    <w:p w14:paraId="3C626A5F" w14:textId="77777777" w:rsidR="008C1956" w:rsidRDefault="008C1956" w:rsidP="008C1956">
      <w:pPr>
        <w:rPr>
          <w:lang w:val="es-419"/>
        </w:rPr>
      </w:pPr>
    </w:p>
    <w:p w14:paraId="26978E9D" w14:textId="77777777" w:rsidR="008C1956" w:rsidRDefault="008C1956" w:rsidP="008C1956">
      <w:pPr>
        <w:rPr>
          <w:lang w:val="es-419"/>
        </w:rPr>
      </w:pPr>
    </w:p>
    <w:p w14:paraId="1F46EE2F" w14:textId="77777777" w:rsidR="008C1956" w:rsidRDefault="008C1956" w:rsidP="008C1956">
      <w:pPr>
        <w:pStyle w:val="Ttulo1"/>
      </w:pPr>
      <w:bookmarkStart w:id="20" w:name="_Toc37682890"/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bookmarkEnd w:id="20"/>
      <w:proofErr w:type="spellEnd"/>
    </w:p>
    <w:p w14:paraId="7F2C500C" w14:textId="758990E3" w:rsidR="008C1956" w:rsidRPr="00E73BAD" w:rsidRDefault="008C1956" w:rsidP="008C1956">
      <w:r>
        <w:t xml:space="preserve">3.1 </w:t>
      </w:r>
      <w:r w:rsidRPr="00300B0B">
        <w:rPr>
          <w:b/>
        </w:rPr>
        <w:t xml:space="preserve">El </w:t>
      </w:r>
      <w:r w:rsidR="0097092D">
        <w:rPr>
          <w:b/>
        </w:rPr>
        <w:t xml:space="preserve">Sistema </w:t>
      </w:r>
      <w:r w:rsidR="000E1019">
        <w:rPr>
          <w:b/>
        </w:rPr>
        <w:t xml:space="preserve">valida credenciales de </w:t>
      </w:r>
      <w:r w:rsidR="0093401D">
        <w:rPr>
          <w:b/>
        </w:rPr>
        <w:t>usuario</w:t>
      </w:r>
      <w:r w:rsidR="00D96D83">
        <w:rPr>
          <w:b/>
        </w:rPr>
        <w:t xml:space="preserve"> administrador</w:t>
      </w:r>
      <w:r w:rsidR="0097092D">
        <w:rPr>
          <w:b/>
        </w:rPr>
        <w:t>.</w:t>
      </w:r>
    </w:p>
    <w:p w14:paraId="6207C76E" w14:textId="77777777" w:rsidR="008C1956" w:rsidRPr="00E73BAD" w:rsidRDefault="008C1956" w:rsidP="008C19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8C1956" w14:paraId="629C6268" w14:textId="77777777" w:rsidTr="0025508A">
        <w:tc>
          <w:tcPr>
            <w:tcW w:w="988" w:type="dxa"/>
          </w:tcPr>
          <w:p w14:paraId="5F7AB687" w14:textId="77777777" w:rsidR="008C1956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Paso</w:t>
            </w:r>
          </w:p>
        </w:tc>
        <w:tc>
          <w:tcPr>
            <w:tcW w:w="2268" w:type="dxa"/>
          </w:tcPr>
          <w:p w14:paraId="01B944A5" w14:textId="77777777" w:rsidR="008C1956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Rol</w:t>
            </w:r>
          </w:p>
        </w:tc>
        <w:tc>
          <w:tcPr>
            <w:tcW w:w="6094" w:type="dxa"/>
          </w:tcPr>
          <w:p w14:paraId="3B8B1B20" w14:textId="528CBED2" w:rsidR="008C1956" w:rsidRDefault="00212D4C" w:rsidP="0025508A">
            <w:pPr>
              <w:rPr>
                <w:lang w:val="es-419"/>
              </w:rPr>
            </w:pPr>
            <w:r>
              <w:rPr>
                <w:lang w:val="es-419"/>
              </w:rPr>
              <w:t>Acción</w:t>
            </w:r>
          </w:p>
        </w:tc>
      </w:tr>
      <w:tr w:rsidR="008C1956" w14:paraId="3E64B32C" w14:textId="77777777" w:rsidTr="0025508A">
        <w:tc>
          <w:tcPr>
            <w:tcW w:w="988" w:type="dxa"/>
          </w:tcPr>
          <w:p w14:paraId="24782113" w14:textId="21906DCE" w:rsidR="008C1956" w:rsidRDefault="00F174A9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  <w:r w:rsidR="0097092D">
              <w:rPr>
                <w:lang w:val="es-419"/>
              </w:rPr>
              <w:t>.1</w:t>
            </w:r>
          </w:p>
        </w:tc>
        <w:tc>
          <w:tcPr>
            <w:tcW w:w="2268" w:type="dxa"/>
          </w:tcPr>
          <w:p w14:paraId="2F99A1F5" w14:textId="77777777" w:rsidR="008C1956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33E6F57E" w14:textId="378607B9" w:rsidR="008C1956" w:rsidRDefault="00BA1BD4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Notifica un correcto ingreso a la </w:t>
            </w:r>
            <w:r w:rsidR="00C82F3E">
              <w:rPr>
                <w:lang w:val="es-419"/>
              </w:rPr>
              <w:t>aplicación</w:t>
            </w:r>
          </w:p>
        </w:tc>
      </w:tr>
      <w:tr w:rsidR="008C1956" w14:paraId="6F6B7561" w14:textId="77777777" w:rsidTr="0025508A">
        <w:tc>
          <w:tcPr>
            <w:tcW w:w="988" w:type="dxa"/>
          </w:tcPr>
          <w:p w14:paraId="383A7501" w14:textId="410F9B5F" w:rsidR="008C1956" w:rsidRDefault="00F174A9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  <w:r w:rsidR="008C1956">
              <w:rPr>
                <w:lang w:val="es-419"/>
              </w:rPr>
              <w:t>.1.1</w:t>
            </w:r>
          </w:p>
        </w:tc>
        <w:tc>
          <w:tcPr>
            <w:tcW w:w="2268" w:type="dxa"/>
          </w:tcPr>
          <w:p w14:paraId="35A76EEC" w14:textId="77777777" w:rsidR="008C1956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7357191D" w14:textId="45555CBB" w:rsidR="008C1956" w:rsidRDefault="00F174A9" w:rsidP="0025508A">
            <w:pPr>
              <w:rPr>
                <w:lang w:val="es-419"/>
              </w:rPr>
            </w:pPr>
            <w:r>
              <w:rPr>
                <w:lang w:val="es-419"/>
              </w:rPr>
              <w:t>Redirige al usuario a una vista de administrador.</w:t>
            </w:r>
          </w:p>
        </w:tc>
      </w:tr>
    </w:tbl>
    <w:p w14:paraId="0882F038" w14:textId="77777777" w:rsidR="008C1956" w:rsidRDefault="008C1956" w:rsidP="008C1956">
      <w:pPr>
        <w:rPr>
          <w:lang w:val="es-419"/>
        </w:rPr>
      </w:pPr>
    </w:p>
    <w:p w14:paraId="23C8C315" w14:textId="704319D3" w:rsidR="0093401D" w:rsidRPr="00E73BAD" w:rsidRDefault="0093401D" w:rsidP="0093401D">
      <w:r>
        <w:t>3.</w:t>
      </w:r>
      <w:r w:rsidR="00D96D83">
        <w:t>2</w:t>
      </w:r>
      <w:r>
        <w:t xml:space="preserve"> </w:t>
      </w:r>
      <w:r w:rsidRPr="00300B0B">
        <w:rPr>
          <w:b/>
        </w:rPr>
        <w:t xml:space="preserve">El </w:t>
      </w:r>
      <w:r>
        <w:rPr>
          <w:b/>
        </w:rPr>
        <w:t>Sistema no valida credenciales del usuario.</w:t>
      </w:r>
    </w:p>
    <w:p w14:paraId="4E36ABE4" w14:textId="226D2984" w:rsidR="0015251E" w:rsidRDefault="0015251E" w:rsidP="00AB1262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D96D83" w14:paraId="0113850A" w14:textId="77777777" w:rsidTr="0025508A">
        <w:tc>
          <w:tcPr>
            <w:tcW w:w="988" w:type="dxa"/>
          </w:tcPr>
          <w:p w14:paraId="41A5D15C" w14:textId="77777777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Paso</w:t>
            </w:r>
          </w:p>
        </w:tc>
        <w:tc>
          <w:tcPr>
            <w:tcW w:w="2268" w:type="dxa"/>
          </w:tcPr>
          <w:p w14:paraId="115D822D" w14:textId="77777777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Rol</w:t>
            </w:r>
          </w:p>
        </w:tc>
        <w:tc>
          <w:tcPr>
            <w:tcW w:w="6094" w:type="dxa"/>
          </w:tcPr>
          <w:p w14:paraId="4B57C453" w14:textId="2BC8D8FC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Acción</w:t>
            </w:r>
            <w:r w:rsidR="00C82F3E">
              <w:rPr>
                <w:lang w:val="es-419"/>
              </w:rPr>
              <w:t>.</w:t>
            </w:r>
          </w:p>
        </w:tc>
      </w:tr>
      <w:tr w:rsidR="00D96D83" w14:paraId="58763DF6" w14:textId="77777777" w:rsidTr="0025508A">
        <w:tc>
          <w:tcPr>
            <w:tcW w:w="988" w:type="dxa"/>
          </w:tcPr>
          <w:p w14:paraId="64E37EC9" w14:textId="77777777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4.1</w:t>
            </w:r>
          </w:p>
        </w:tc>
        <w:tc>
          <w:tcPr>
            <w:tcW w:w="2268" w:type="dxa"/>
          </w:tcPr>
          <w:p w14:paraId="0683E108" w14:textId="77777777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0C5CA017" w14:textId="324F6B01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Notifica que las credenciales no son correctas</w:t>
            </w:r>
            <w:r w:rsidR="00C82F3E">
              <w:rPr>
                <w:lang w:val="es-419"/>
              </w:rPr>
              <w:t>.</w:t>
            </w:r>
          </w:p>
        </w:tc>
      </w:tr>
      <w:tr w:rsidR="00D96D83" w14:paraId="5423AED9" w14:textId="77777777" w:rsidTr="0025508A">
        <w:tc>
          <w:tcPr>
            <w:tcW w:w="988" w:type="dxa"/>
          </w:tcPr>
          <w:p w14:paraId="4B33FBA1" w14:textId="77777777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4.1.1</w:t>
            </w:r>
          </w:p>
        </w:tc>
        <w:tc>
          <w:tcPr>
            <w:tcW w:w="2268" w:type="dxa"/>
          </w:tcPr>
          <w:p w14:paraId="24493398" w14:textId="77777777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274D1B79" w14:textId="49482B3A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Redirige al punto 2.</w:t>
            </w:r>
          </w:p>
        </w:tc>
      </w:tr>
    </w:tbl>
    <w:p w14:paraId="50DE5EB4" w14:textId="7DE4109B" w:rsidR="0015251E" w:rsidRDefault="0015251E" w:rsidP="00AB1262">
      <w:pPr>
        <w:rPr>
          <w:lang w:val="es-419"/>
        </w:rPr>
      </w:pPr>
    </w:p>
    <w:p w14:paraId="23FFB292" w14:textId="77777777" w:rsidR="00E96017" w:rsidRDefault="00E96017" w:rsidP="00E96017">
      <w:pPr>
        <w:pStyle w:val="Ttulo1"/>
        <w:widowControl/>
      </w:pPr>
      <w:bookmarkStart w:id="21" w:name="_Toc37682891"/>
      <w:proofErr w:type="spellStart"/>
      <w:r>
        <w:t>Preconditions</w:t>
      </w:r>
      <w:bookmarkEnd w:id="21"/>
      <w:proofErr w:type="spellEnd"/>
    </w:p>
    <w:p w14:paraId="237256B8" w14:textId="5B5EE756" w:rsidR="00E96017" w:rsidRPr="004811BB" w:rsidRDefault="00E96017" w:rsidP="00E96017">
      <w:pPr>
        <w:pStyle w:val="Ttulo2"/>
        <w:widowControl/>
        <w:rPr>
          <w:b w:val="0"/>
          <w:lang w:val="es-419"/>
        </w:rPr>
      </w:pPr>
      <w:bookmarkStart w:id="22" w:name="_Toc37682892"/>
      <w:r>
        <w:rPr>
          <w:b w:val="0"/>
          <w:lang w:val="es-419"/>
        </w:rPr>
        <w:t xml:space="preserve">Cargar </w:t>
      </w:r>
      <w:r w:rsidR="00C82F3E">
        <w:rPr>
          <w:b w:val="0"/>
          <w:lang w:val="es-419"/>
        </w:rPr>
        <w:t>URL</w:t>
      </w:r>
      <w:r>
        <w:rPr>
          <w:b w:val="0"/>
          <w:lang w:val="es-419"/>
        </w:rPr>
        <w:t>.</w:t>
      </w:r>
      <w:bookmarkEnd w:id="22"/>
    </w:p>
    <w:p w14:paraId="747595DA" w14:textId="6FF2B7DB" w:rsidR="00E96017" w:rsidRDefault="001B5C39" w:rsidP="00E96017">
      <w:pPr>
        <w:pStyle w:val="Ttulo2"/>
        <w:widowControl/>
        <w:rPr>
          <w:lang w:val="es-419"/>
        </w:rPr>
      </w:pPr>
      <w:bookmarkStart w:id="23" w:name="_Toc37682893"/>
      <w:r>
        <w:rPr>
          <w:b w:val="0"/>
          <w:lang w:val="es-419"/>
        </w:rPr>
        <w:t xml:space="preserve">Tener la integración Microsoft </w:t>
      </w:r>
      <w:proofErr w:type="spellStart"/>
      <w:r w:rsidR="00C82F3E">
        <w:rPr>
          <w:b w:val="0"/>
          <w:lang w:val="es-419"/>
        </w:rPr>
        <w:t>I</w:t>
      </w:r>
      <w:r w:rsidRPr="001B5C39">
        <w:rPr>
          <w:b w:val="0"/>
          <w:lang w:val="es-419"/>
        </w:rPr>
        <w:t>denti</w:t>
      </w:r>
      <w:r w:rsidR="00397C90">
        <w:rPr>
          <w:b w:val="0"/>
          <w:lang w:val="es-419"/>
        </w:rPr>
        <w:t>t</w:t>
      </w:r>
      <w:r w:rsidRPr="001B5C39">
        <w:rPr>
          <w:b w:val="0"/>
          <w:lang w:val="es-419"/>
        </w:rPr>
        <w:t>y</w:t>
      </w:r>
      <w:proofErr w:type="spellEnd"/>
      <w:r>
        <w:rPr>
          <w:b w:val="0"/>
          <w:lang w:val="es-419"/>
        </w:rPr>
        <w:t xml:space="preserve"> para validar credenciales</w:t>
      </w:r>
      <w:r w:rsidR="00E96017">
        <w:rPr>
          <w:b w:val="0"/>
          <w:lang w:val="es-419"/>
        </w:rPr>
        <w:t>.</w:t>
      </w:r>
      <w:bookmarkEnd w:id="23"/>
    </w:p>
    <w:p w14:paraId="5E02B132" w14:textId="77777777" w:rsidR="00E96017" w:rsidRPr="004811BB" w:rsidRDefault="00E96017" w:rsidP="00E96017">
      <w:pPr>
        <w:rPr>
          <w:lang w:val="es-419"/>
        </w:rPr>
      </w:pPr>
    </w:p>
    <w:p w14:paraId="2854C5AC" w14:textId="77777777" w:rsidR="00E96017" w:rsidRDefault="00E96017" w:rsidP="00E96017">
      <w:pPr>
        <w:pStyle w:val="Ttulo1"/>
        <w:widowControl/>
      </w:pPr>
      <w:bookmarkStart w:id="24" w:name="_Toc37682894"/>
      <w:proofErr w:type="spellStart"/>
      <w:r>
        <w:t>Postconditions</w:t>
      </w:r>
      <w:bookmarkEnd w:id="24"/>
      <w:proofErr w:type="spellEnd"/>
    </w:p>
    <w:p w14:paraId="573030A6" w14:textId="24C6FB2D" w:rsidR="00E96017" w:rsidRPr="00C82F3E" w:rsidRDefault="00C82F3E" w:rsidP="00E96017">
      <w:pPr>
        <w:pStyle w:val="Ttulo2"/>
        <w:widowControl/>
        <w:rPr>
          <w:b w:val="0"/>
          <w:bCs/>
          <w:lang w:val="es-419"/>
        </w:rPr>
      </w:pPr>
      <w:bookmarkStart w:id="25" w:name="_Toc37682895"/>
      <w:r>
        <w:rPr>
          <w:b w:val="0"/>
          <w:bCs/>
          <w:lang w:val="es-419"/>
        </w:rPr>
        <w:t>E</w:t>
      </w:r>
      <w:r w:rsidR="001B5C39" w:rsidRPr="00C82F3E">
        <w:rPr>
          <w:b w:val="0"/>
          <w:bCs/>
          <w:lang w:val="es-419"/>
        </w:rPr>
        <w:t xml:space="preserve">l usuario </w:t>
      </w:r>
      <w:r>
        <w:rPr>
          <w:b w:val="0"/>
          <w:bCs/>
          <w:lang w:val="es-419"/>
        </w:rPr>
        <w:t>es redirigido al</w:t>
      </w:r>
      <w:r w:rsidR="001B5C39" w:rsidRPr="00C82F3E">
        <w:rPr>
          <w:b w:val="0"/>
          <w:bCs/>
          <w:lang w:val="es-419"/>
        </w:rPr>
        <w:t xml:space="preserve"> </w:t>
      </w:r>
      <w:proofErr w:type="spellStart"/>
      <w:r w:rsidR="001B5C39" w:rsidRPr="00C82F3E">
        <w:rPr>
          <w:b w:val="0"/>
          <w:bCs/>
          <w:lang w:val="es-419"/>
        </w:rPr>
        <w:t>index</w:t>
      </w:r>
      <w:bookmarkEnd w:id="25"/>
      <w:proofErr w:type="spellEnd"/>
    </w:p>
    <w:p w14:paraId="6A88D506" w14:textId="7CCEE03C" w:rsidR="00E96017" w:rsidRPr="001B5C39" w:rsidRDefault="00C82F3E" w:rsidP="00E96017">
      <w:pPr>
        <w:pStyle w:val="Ttulo2"/>
        <w:widowControl/>
        <w:rPr>
          <w:lang w:val="es-419"/>
        </w:rPr>
      </w:pPr>
      <w:bookmarkStart w:id="26" w:name="_Toc37682896"/>
      <w:r>
        <w:rPr>
          <w:b w:val="0"/>
          <w:lang w:val="es-419"/>
        </w:rPr>
        <w:t>El administrador es redirigido a su panel de control.</w:t>
      </w:r>
      <w:bookmarkEnd w:id="26"/>
    </w:p>
    <w:p w14:paraId="1E613866" w14:textId="77777777" w:rsidR="00E96017" w:rsidRPr="004811BB" w:rsidRDefault="00E96017" w:rsidP="00E96017">
      <w:pPr>
        <w:rPr>
          <w:lang w:val="es-419"/>
        </w:rPr>
      </w:pPr>
    </w:p>
    <w:p w14:paraId="12BD6624" w14:textId="77777777" w:rsidR="00E96017" w:rsidRDefault="00E96017" w:rsidP="00E96017">
      <w:pPr>
        <w:pStyle w:val="Ttulo1"/>
      </w:pPr>
      <w:bookmarkStart w:id="27" w:name="_Toc37682897"/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bookmarkEnd w:id="27"/>
      <w:proofErr w:type="spellEnd"/>
    </w:p>
    <w:p w14:paraId="070438B1" w14:textId="3E37A756" w:rsidR="00E96017" w:rsidRPr="00B4069F" w:rsidRDefault="001B5C39" w:rsidP="00E96017">
      <w:pPr>
        <w:pStyle w:val="Ttulo2"/>
        <w:widowControl/>
        <w:rPr>
          <w:b w:val="0"/>
          <w:lang w:val="es-419"/>
        </w:rPr>
      </w:pPr>
      <w:bookmarkStart w:id="28" w:name="_Toc37682898"/>
      <w:r>
        <w:rPr>
          <w:b w:val="0"/>
          <w:lang w:val="es-419"/>
        </w:rPr>
        <w:t>El sistema debe ser capaz de verificar el usuario con su correo y contraseña.</w:t>
      </w:r>
      <w:bookmarkEnd w:id="28"/>
    </w:p>
    <w:p w14:paraId="1AFFB0C2" w14:textId="5E2CD3EC" w:rsidR="0015251E" w:rsidRDefault="0015251E" w:rsidP="00AB1262">
      <w:pPr>
        <w:rPr>
          <w:lang w:val="es-419"/>
        </w:rPr>
      </w:pPr>
    </w:p>
    <w:p w14:paraId="3CE34EE7" w14:textId="7756CEF4" w:rsidR="0015251E" w:rsidRDefault="0015251E" w:rsidP="00AB1262">
      <w:pPr>
        <w:rPr>
          <w:lang w:val="es-419"/>
        </w:rPr>
      </w:pPr>
    </w:p>
    <w:p w14:paraId="54597DCF" w14:textId="4F26ACC9" w:rsidR="00FE2061" w:rsidRDefault="00FE2061" w:rsidP="00FE2061">
      <w:pPr>
        <w:pStyle w:val="Ttulo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</w:t>
      </w:r>
      <w:proofErr w:type="spellStart"/>
      <w:r>
        <w:t>Specification</w:t>
      </w:r>
      <w:proofErr w:type="spellEnd"/>
      <w:r>
        <w:t xml:space="preserve">: </w:t>
      </w:r>
      <w:r>
        <w:fldChar w:fldCharType="end"/>
      </w:r>
      <w:r>
        <w:t xml:space="preserve"> Visitar post</w:t>
      </w:r>
    </w:p>
    <w:p w14:paraId="083C63B1" w14:textId="77777777" w:rsidR="00FE2061" w:rsidRDefault="00FE2061" w:rsidP="00FE2061">
      <w:pPr>
        <w:pStyle w:val="InfoBlue"/>
      </w:pPr>
    </w:p>
    <w:p w14:paraId="0FC92996" w14:textId="77777777" w:rsidR="00FE2061" w:rsidRDefault="00FE2061" w:rsidP="00FE2061">
      <w:pPr>
        <w:pStyle w:val="Ttulo1"/>
      </w:pPr>
      <w:bookmarkStart w:id="29" w:name="_Toc37682899"/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bookmarkEnd w:id="29"/>
      <w:proofErr w:type="spellEnd"/>
    </w:p>
    <w:p w14:paraId="6B2EFF81" w14:textId="276E8B12" w:rsidR="00397C90" w:rsidRPr="00AB1262" w:rsidRDefault="00397C90" w:rsidP="00397C90">
      <w:pPr>
        <w:pStyle w:val="InfoBlue"/>
      </w:pPr>
      <w:r w:rsidRPr="00AB1262">
        <w:t xml:space="preserve">El objetivo de este caso de uso es modelar </w:t>
      </w:r>
      <w:r>
        <w:t>la visualización una noticia creada por el centro de alumnos.</w:t>
      </w:r>
    </w:p>
    <w:p w14:paraId="2CD8A628" w14:textId="77777777" w:rsidR="00397C90" w:rsidRPr="00397C90" w:rsidRDefault="00397C90" w:rsidP="00397C90">
      <w:pPr>
        <w:pStyle w:val="Textoindependiente"/>
        <w:rPr>
          <w:lang w:val="es-419"/>
        </w:rPr>
      </w:pPr>
    </w:p>
    <w:p w14:paraId="30E00E9E" w14:textId="77777777" w:rsidR="00FE2061" w:rsidRDefault="00FE2061" w:rsidP="00FE2061">
      <w:pPr>
        <w:pStyle w:val="Ttulo1"/>
        <w:widowControl/>
      </w:pPr>
      <w:bookmarkStart w:id="30" w:name="_Toc37682900"/>
      <w:r>
        <w:t xml:space="preserve">Basic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bookmarkEnd w:id="30"/>
      <w:proofErr w:type="spellEnd"/>
    </w:p>
    <w:p w14:paraId="1E9D9406" w14:textId="77777777" w:rsidR="00FE2061" w:rsidRDefault="00FE2061" w:rsidP="00FE20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FE2061" w14:paraId="581DBE1C" w14:textId="77777777" w:rsidTr="0025508A">
        <w:tc>
          <w:tcPr>
            <w:tcW w:w="988" w:type="dxa"/>
          </w:tcPr>
          <w:p w14:paraId="1E446EBE" w14:textId="77777777" w:rsidR="00FE2061" w:rsidRDefault="00FE2061" w:rsidP="0025508A">
            <w:r>
              <w:t>Paso</w:t>
            </w:r>
          </w:p>
        </w:tc>
        <w:tc>
          <w:tcPr>
            <w:tcW w:w="2268" w:type="dxa"/>
          </w:tcPr>
          <w:p w14:paraId="42592A38" w14:textId="77777777" w:rsidR="00FE2061" w:rsidRDefault="00FE2061" w:rsidP="0025508A">
            <w:r>
              <w:t>Rol</w:t>
            </w:r>
          </w:p>
        </w:tc>
        <w:tc>
          <w:tcPr>
            <w:tcW w:w="6094" w:type="dxa"/>
          </w:tcPr>
          <w:p w14:paraId="71B56CD9" w14:textId="0B621EAA" w:rsidR="00FE2061" w:rsidRDefault="00FE2061" w:rsidP="0025508A">
            <w:r>
              <w:t>Acción</w:t>
            </w:r>
            <w:r w:rsidR="00C82F3E">
              <w:t>.</w:t>
            </w:r>
          </w:p>
        </w:tc>
      </w:tr>
      <w:tr w:rsidR="00FE2061" w:rsidRPr="00AB1262" w14:paraId="0468B6A9" w14:textId="77777777" w:rsidTr="0025508A">
        <w:tc>
          <w:tcPr>
            <w:tcW w:w="988" w:type="dxa"/>
          </w:tcPr>
          <w:p w14:paraId="08132CFD" w14:textId="77777777" w:rsidR="00FE2061" w:rsidRDefault="00FE2061" w:rsidP="0025508A">
            <w:r>
              <w:t>1</w:t>
            </w:r>
          </w:p>
        </w:tc>
        <w:tc>
          <w:tcPr>
            <w:tcW w:w="2268" w:type="dxa"/>
          </w:tcPr>
          <w:p w14:paraId="62B1A034" w14:textId="77777777" w:rsidR="00FE2061" w:rsidRDefault="00FE2061" w:rsidP="0025508A">
            <w:r>
              <w:t>Usuario</w:t>
            </w:r>
          </w:p>
        </w:tc>
        <w:tc>
          <w:tcPr>
            <w:tcW w:w="6094" w:type="dxa"/>
          </w:tcPr>
          <w:p w14:paraId="535BD0DE" w14:textId="0032A779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Usuario se dirige a sección de su carrera</w:t>
            </w:r>
            <w:r w:rsidR="00C82F3E">
              <w:rPr>
                <w:lang w:val="es-419"/>
              </w:rPr>
              <w:t>.</w:t>
            </w:r>
          </w:p>
        </w:tc>
      </w:tr>
      <w:tr w:rsidR="00FE2061" w:rsidRPr="00AB1262" w14:paraId="709AC0F7" w14:textId="77777777" w:rsidTr="0025508A">
        <w:tc>
          <w:tcPr>
            <w:tcW w:w="988" w:type="dxa"/>
          </w:tcPr>
          <w:p w14:paraId="403414FC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2915EC1A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490F7225" w14:textId="0D3332DB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despliega noticias creadas por centro de alumno de la </w:t>
            </w:r>
            <w:r w:rsidR="00397C90">
              <w:rPr>
                <w:lang w:val="es-419"/>
              </w:rPr>
              <w:t>carrera (</w:t>
            </w:r>
            <w:r w:rsidR="008A51AF">
              <w:rPr>
                <w:lang w:val="es-419"/>
              </w:rPr>
              <w:t xml:space="preserve">de </w:t>
            </w:r>
            <w:r w:rsidR="00397C90">
              <w:rPr>
                <w:lang w:val="es-419"/>
              </w:rPr>
              <w:t>más</w:t>
            </w:r>
            <w:r w:rsidR="008A51AF">
              <w:rPr>
                <w:lang w:val="es-419"/>
              </w:rPr>
              <w:t xml:space="preserve"> nuevo a </w:t>
            </w:r>
            <w:r w:rsidR="00397C90">
              <w:rPr>
                <w:lang w:val="es-419"/>
              </w:rPr>
              <w:t>más</w:t>
            </w:r>
            <w:r w:rsidR="008A51AF">
              <w:rPr>
                <w:lang w:val="es-419"/>
              </w:rPr>
              <w:t xml:space="preserve"> antiguo)</w:t>
            </w:r>
            <w:r w:rsidR="00C82F3E">
              <w:rPr>
                <w:lang w:val="es-419"/>
              </w:rPr>
              <w:t>.</w:t>
            </w:r>
          </w:p>
        </w:tc>
      </w:tr>
      <w:tr w:rsidR="00FE2061" w:rsidRPr="00AB1262" w14:paraId="21661AC4" w14:textId="77777777" w:rsidTr="0025508A">
        <w:tc>
          <w:tcPr>
            <w:tcW w:w="988" w:type="dxa"/>
          </w:tcPr>
          <w:p w14:paraId="7BE9C787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5298735D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Usuario</w:t>
            </w:r>
          </w:p>
        </w:tc>
        <w:tc>
          <w:tcPr>
            <w:tcW w:w="6094" w:type="dxa"/>
          </w:tcPr>
          <w:p w14:paraId="3D8E9139" w14:textId="277D4E5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Selecciona noticia para leer</w:t>
            </w:r>
            <w:r w:rsidR="00C82F3E">
              <w:rPr>
                <w:lang w:val="es-419"/>
              </w:rPr>
              <w:t>.</w:t>
            </w:r>
          </w:p>
        </w:tc>
      </w:tr>
      <w:tr w:rsidR="00FE2061" w:rsidRPr="00AB1262" w14:paraId="3C7F7062" w14:textId="77777777" w:rsidTr="0025508A">
        <w:tc>
          <w:tcPr>
            <w:tcW w:w="988" w:type="dxa"/>
          </w:tcPr>
          <w:p w14:paraId="651D899F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14:paraId="39359059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56EF7C46" w14:textId="055E5D3D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Despliega la noticia seleccionada por el usuario</w:t>
            </w:r>
            <w:r w:rsidR="008A51AF">
              <w:rPr>
                <w:lang w:val="es-419"/>
              </w:rPr>
              <w:t>.</w:t>
            </w:r>
          </w:p>
        </w:tc>
      </w:tr>
      <w:tr w:rsidR="00FE2061" w:rsidRPr="00AB1262" w14:paraId="5058643E" w14:textId="77777777" w:rsidTr="0025508A">
        <w:tc>
          <w:tcPr>
            <w:tcW w:w="988" w:type="dxa"/>
          </w:tcPr>
          <w:p w14:paraId="0007291C" w14:textId="3A556C24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2DC0D1EB" w14:textId="4DA47CD2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5941E76F" w14:textId="1AEB3D89" w:rsidR="00FE2061" w:rsidRPr="00AB1262" w:rsidRDefault="00FE2061" w:rsidP="0025508A">
            <w:pPr>
              <w:rPr>
                <w:lang w:val="es-419"/>
              </w:rPr>
            </w:pPr>
          </w:p>
        </w:tc>
      </w:tr>
      <w:tr w:rsidR="00FE2061" w:rsidRPr="00AB1262" w14:paraId="31C19E99" w14:textId="77777777" w:rsidTr="0025508A">
        <w:tc>
          <w:tcPr>
            <w:tcW w:w="988" w:type="dxa"/>
          </w:tcPr>
          <w:p w14:paraId="6A0A6CF9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2D036D1E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777DD782" w14:textId="77777777" w:rsidR="00FE2061" w:rsidRPr="00AB1262" w:rsidRDefault="00FE2061" w:rsidP="0025508A">
            <w:pPr>
              <w:rPr>
                <w:lang w:val="es-419"/>
              </w:rPr>
            </w:pPr>
          </w:p>
        </w:tc>
      </w:tr>
      <w:tr w:rsidR="00FE2061" w:rsidRPr="00AB1262" w14:paraId="4A27D377" w14:textId="77777777" w:rsidTr="0025508A">
        <w:tc>
          <w:tcPr>
            <w:tcW w:w="988" w:type="dxa"/>
          </w:tcPr>
          <w:p w14:paraId="6BEE1D89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28EFF553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18A34201" w14:textId="77777777" w:rsidR="00FE2061" w:rsidRPr="00AB1262" w:rsidRDefault="00FE2061" w:rsidP="0025508A">
            <w:pPr>
              <w:rPr>
                <w:lang w:val="es-419"/>
              </w:rPr>
            </w:pPr>
          </w:p>
        </w:tc>
      </w:tr>
      <w:tr w:rsidR="00FE2061" w:rsidRPr="00AB1262" w14:paraId="69C804F9" w14:textId="77777777" w:rsidTr="0025508A">
        <w:tc>
          <w:tcPr>
            <w:tcW w:w="988" w:type="dxa"/>
          </w:tcPr>
          <w:p w14:paraId="1C8C5AA4" w14:textId="3973B8AC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4F7DF8FA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2EC57FE3" w14:textId="77777777" w:rsidR="00FE2061" w:rsidRPr="00AB1262" w:rsidRDefault="00FE2061" w:rsidP="0025508A">
            <w:pPr>
              <w:rPr>
                <w:lang w:val="es-419"/>
              </w:rPr>
            </w:pPr>
          </w:p>
        </w:tc>
      </w:tr>
    </w:tbl>
    <w:p w14:paraId="56DD9A47" w14:textId="0E746BBD" w:rsidR="006574E8" w:rsidRDefault="006574E8" w:rsidP="00AB1262">
      <w:pPr>
        <w:rPr>
          <w:lang w:val="es-419"/>
        </w:rPr>
      </w:pPr>
    </w:p>
    <w:p w14:paraId="4FB6FFA0" w14:textId="77777777" w:rsidR="008A51AF" w:rsidRDefault="008A51AF" w:rsidP="008A51AF">
      <w:pPr>
        <w:pStyle w:val="Ttulo1"/>
      </w:pPr>
      <w:bookmarkStart w:id="31" w:name="_Toc37682901"/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bookmarkEnd w:id="31"/>
      <w:proofErr w:type="spellEnd"/>
    </w:p>
    <w:p w14:paraId="3A7973F8" w14:textId="7FDE589C" w:rsidR="008A51AF" w:rsidRDefault="0025508A" w:rsidP="008A51AF">
      <w:r>
        <w:t>4.1</w:t>
      </w:r>
      <w:r w:rsidR="008A51AF">
        <w:t xml:space="preserve"> </w:t>
      </w:r>
      <w:r w:rsidR="008A51AF">
        <w:rPr>
          <w:b/>
        </w:rPr>
        <w:t>El estudiante desea volver a la lista de noticias</w:t>
      </w:r>
    </w:p>
    <w:p w14:paraId="6062B893" w14:textId="77777777" w:rsidR="008A51AF" w:rsidRDefault="008A51AF" w:rsidP="008A51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8A51AF" w14:paraId="7614077D" w14:textId="77777777" w:rsidTr="0025508A">
        <w:tc>
          <w:tcPr>
            <w:tcW w:w="988" w:type="dxa"/>
          </w:tcPr>
          <w:p w14:paraId="464FC42E" w14:textId="77777777" w:rsidR="008A51AF" w:rsidRDefault="008A51AF" w:rsidP="0025508A">
            <w:r>
              <w:t>Paso</w:t>
            </w:r>
          </w:p>
        </w:tc>
        <w:tc>
          <w:tcPr>
            <w:tcW w:w="2268" w:type="dxa"/>
          </w:tcPr>
          <w:p w14:paraId="7D25FE4F" w14:textId="77777777" w:rsidR="008A51AF" w:rsidRDefault="008A51AF" w:rsidP="0025508A">
            <w:r>
              <w:t>Rol</w:t>
            </w:r>
          </w:p>
        </w:tc>
        <w:tc>
          <w:tcPr>
            <w:tcW w:w="6094" w:type="dxa"/>
          </w:tcPr>
          <w:p w14:paraId="359A2897" w14:textId="77777777" w:rsidR="008A51AF" w:rsidRDefault="008A51AF" w:rsidP="0025508A">
            <w:r>
              <w:t>Acción</w:t>
            </w:r>
          </w:p>
        </w:tc>
      </w:tr>
      <w:tr w:rsidR="008A51AF" w:rsidRPr="00AB1262" w14:paraId="77C5AB48" w14:textId="77777777" w:rsidTr="0025508A">
        <w:tc>
          <w:tcPr>
            <w:tcW w:w="988" w:type="dxa"/>
          </w:tcPr>
          <w:p w14:paraId="7970300E" w14:textId="6FA8DE71" w:rsidR="008A51AF" w:rsidRDefault="008A51AF" w:rsidP="0025508A">
            <w:r>
              <w:t>4.1.1</w:t>
            </w:r>
          </w:p>
        </w:tc>
        <w:tc>
          <w:tcPr>
            <w:tcW w:w="2268" w:type="dxa"/>
          </w:tcPr>
          <w:p w14:paraId="5FF08DC8" w14:textId="264B1A73" w:rsidR="008A51AF" w:rsidRDefault="008A51AF" w:rsidP="0025508A">
            <w:r>
              <w:t xml:space="preserve">Usuario </w:t>
            </w:r>
          </w:p>
        </w:tc>
        <w:tc>
          <w:tcPr>
            <w:tcW w:w="6094" w:type="dxa"/>
          </w:tcPr>
          <w:p w14:paraId="2A7C25DF" w14:textId="67716D31" w:rsidR="008A51AF" w:rsidRPr="00AB1262" w:rsidRDefault="008A51AF" w:rsidP="0025508A">
            <w:pPr>
              <w:rPr>
                <w:lang w:val="es-419"/>
              </w:rPr>
            </w:pPr>
            <w:r>
              <w:rPr>
                <w:lang w:val="es-419"/>
              </w:rPr>
              <w:t>Presiona</w:t>
            </w:r>
            <w:r w:rsidR="00C82F3E">
              <w:rPr>
                <w:lang w:val="es-419"/>
              </w:rPr>
              <w:t xml:space="preserve"> el</w:t>
            </w:r>
            <w:r>
              <w:rPr>
                <w:lang w:val="es-419"/>
              </w:rPr>
              <w:t xml:space="preserve"> botón “V</w:t>
            </w:r>
            <w:r w:rsidR="00397C90">
              <w:rPr>
                <w:lang w:val="es-419"/>
              </w:rPr>
              <w:t>olver</w:t>
            </w:r>
            <w:r>
              <w:rPr>
                <w:lang w:val="es-419"/>
              </w:rPr>
              <w:t>”</w:t>
            </w:r>
          </w:p>
        </w:tc>
      </w:tr>
      <w:tr w:rsidR="008A51AF" w:rsidRPr="00AB1262" w14:paraId="54DB2668" w14:textId="77777777" w:rsidTr="0025508A">
        <w:tc>
          <w:tcPr>
            <w:tcW w:w="988" w:type="dxa"/>
          </w:tcPr>
          <w:p w14:paraId="7548F019" w14:textId="5D114CEB" w:rsidR="008A51AF" w:rsidRPr="00AB1262" w:rsidRDefault="008A51AF" w:rsidP="0025508A">
            <w:pPr>
              <w:rPr>
                <w:lang w:val="es-419"/>
              </w:rPr>
            </w:pPr>
            <w:r>
              <w:rPr>
                <w:lang w:val="es-419"/>
              </w:rPr>
              <w:t>4.1.2</w:t>
            </w:r>
          </w:p>
        </w:tc>
        <w:tc>
          <w:tcPr>
            <w:tcW w:w="2268" w:type="dxa"/>
          </w:tcPr>
          <w:p w14:paraId="0A2FF488" w14:textId="1E409C48" w:rsidR="008A51AF" w:rsidRPr="00AB1262" w:rsidRDefault="008A51AF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6CC4CC36" w14:textId="1192CDD0" w:rsidR="008A51AF" w:rsidRPr="00AB1262" w:rsidRDefault="00397C90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Redirigir al </w:t>
            </w:r>
            <w:proofErr w:type="spellStart"/>
            <w:r>
              <w:rPr>
                <w:lang w:val="es-419"/>
              </w:rPr>
              <w:t>index</w:t>
            </w:r>
            <w:proofErr w:type="spellEnd"/>
            <w:r>
              <w:rPr>
                <w:lang w:val="es-419"/>
              </w:rPr>
              <w:t>.</w:t>
            </w:r>
          </w:p>
        </w:tc>
      </w:tr>
      <w:tr w:rsidR="008A51AF" w:rsidRPr="00AB1262" w14:paraId="09F243EA" w14:textId="77777777" w:rsidTr="0025508A">
        <w:tc>
          <w:tcPr>
            <w:tcW w:w="988" w:type="dxa"/>
          </w:tcPr>
          <w:p w14:paraId="765D481B" w14:textId="77777777" w:rsidR="008A51AF" w:rsidRPr="00AB1262" w:rsidRDefault="008A51AF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73A43C53" w14:textId="77777777" w:rsidR="008A51AF" w:rsidRPr="00AB1262" w:rsidRDefault="008A51AF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7EAB3A8E" w14:textId="77777777" w:rsidR="008A51AF" w:rsidRPr="00AB1262" w:rsidRDefault="008A51AF" w:rsidP="0025508A">
            <w:pPr>
              <w:rPr>
                <w:lang w:val="es-419"/>
              </w:rPr>
            </w:pPr>
          </w:p>
        </w:tc>
      </w:tr>
    </w:tbl>
    <w:p w14:paraId="2355F240" w14:textId="333B4AC1" w:rsidR="006574E8" w:rsidRDefault="006574E8" w:rsidP="00AB1262">
      <w:pPr>
        <w:rPr>
          <w:lang w:val="es-419"/>
        </w:rPr>
      </w:pPr>
    </w:p>
    <w:p w14:paraId="01B9B6B9" w14:textId="77777777" w:rsidR="001B5C39" w:rsidRDefault="001B5C39" w:rsidP="001B5C39">
      <w:pPr>
        <w:pStyle w:val="Ttulo1"/>
        <w:widowControl/>
      </w:pPr>
      <w:bookmarkStart w:id="32" w:name="_Toc37682902"/>
      <w:proofErr w:type="spellStart"/>
      <w:r>
        <w:t>Preconditions</w:t>
      </w:r>
      <w:bookmarkEnd w:id="32"/>
      <w:proofErr w:type="spellEnd"/>
    </w:p>
    <w:p w14:paraId="3706C487" w14:textId="5E9D3632" w:rsidR="001B5C39" w:rsidRPr="001B5C39" w:rsidRDefault="001B5C39" w:rsidP="001B5C39">
      <w:pPr>
        <w:pStyle w:val="Ttulo2"/>
        <w:widowControl/>
        <w:rPr>
          <w:b w:val="0"/>
          <w:lang w:val="es-419"/>
        </w:rPr>
      </w:pPr>
      <w:bookmarkStart w:id="33" w:name="_Toc37682903"/>
      <w:r>
        <w:rPr>
          <w:b w:val="0"/>
          <w:lang w:val="es-419"/>
        </w:rPr>
        <w:t>El usuario debe ingresar al sistema con las credenciales.</w:t>
      </w:r>
      <w:bookmarkEnd w:id="33"/>
    </w:p>
    <w:p w14:paraId="19AE45F6" w14:textId="77777777" w:rsidR="001B5C39" w:rsidRPr="004811BB" w:rsidRDefault="001B5C39" w:rsidP="001B5C39">
      <w:pPr>
        <w:rPr>
          <w:lang w:val="es-419"/>
        </w:rPr>
      </w:pPr>
    </w:p>
    <w:p w14:paraId="4DBEBCD1" w14:textId="77777777" w:rsidR="001B5C39" w:rsidRDefault="001B5C39" w:rsidP="001B5C39">
      <w:pPr>
        <w:pStyle w:val="Ttulo1"/>
        <w:widowControl/>
      </w:pPr>
      <w:bookmarkStart w:id="34" w:name="_Toc37682904"/>
      <w:proofErr w:type="spellStart"/>
      <w:r>
        <w:t>Postconditions</w:t>
      </w:r>
      <w:bookmarkEnd w:id="34"/>
      <w:proofErr w:type="spellEnd"/>
    </w:p>
    <w:p w14:paraId="71AFEDD0" w14:textId="2703483D" w:rsidR="001B5C39" w:rsidRPr="001B5C39" w:rsidRDefault="001B5C39" w:rsidP="001B5C39">
      <w:pPr>
        <w:pStyle w:val="Ttulo2"/>
        <w:widowControl/>
        <w:rPr>
          <w:b w:val="0"/>
          <w:bCs/>
          <w:lang w:val="es-419"/>
        </w:rPr>
      </w:pPr>
      <w:bookmarkStart w:id="35" w:name="_Toc37682905"/>
      <w:r w:rsidRPr="001B5C39">
        <w:rPr>
          <w:b w:val="0"/>
          <w:bCs/>
          <w:lang w:val="es-419"/>
        </w:rPr>
        <w:t>Debe cargar el contenido completo de la noticia.</w:t>
      </w:r>
      <w:bookmarkEnd w:id="35"/>
    </w:p>
    <w:p w14:paraId="054334E2" w14:textId="77777777" w:rsidR="001B5C39" w:rsidRDefault="001B5C39" w:rsidP="001B5C39">
      <w:pPr>
        <w:pStyle w:val="Ttulo1"/>
      </w:pPr>
      <w:bookmarkStart w:id="36" w:name="_Toc37682906"/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bookmarkEnd w:id="36"/>
      <w:proofErr w:type="spellEnd"/>
    </w:p>
    <w:p w14:paraId="7E50805D" w14:textId="1F115CDA" w:rsidR="001B5C39" w:rsidRPr="00B4069F" w:rsidRDefault="001B5C39" w:rsidP="001B5C39">
      <w:pPr>
        <w:pStyle w:val="Ttulo2"/>
        <w:widowControl/>
        <w:rPr>
          <w:b w:val="0"/>
          <w:lang w:val="es-419"/>
        </w:rPr>
      </w:pPr>
      <w:bookmarkStart w:id="37" w:name="_Toc37682907"/>
      <w:r>
        <w:rPr>
          <w:b w:val="0"/>
          <w:lang w:val="es-419"/>
        </w:rPr>
        <w:t>El sistema debe ser capaz de adaptar la noticia a el tamaño del dispositivo.</w:t>
      </w:r>
      <w:bookmarkEnd w:id="37"/>
    </w:p>
    <w:p w14:paraId="0E78AEDA" w14:textId="46D88709" w:rsidR="006574E8" w:rsidRDefault="006574E8" w:rsidP="00AB1262">
      <w:pPr>
        <w:rPr>
          <w:lang w:val="es-419"/>
        </w:rPr>
      </w:pPr>
    </w:p>
    <w:p w14:paraId="7BC133B1" w14:textId="3DE8FBD2" w:rsidR="006574E8" w:rsidRDefault="006574E8" w:rsidP="00AB1262">
      <w:pPr>
        <w:rPr>
          <w:lang w:val="es-419"/>
        </w:rPr>
      </w:pPr>
    </w:p>
    <w:p w14:paraId="2E117E22" w14:textId="7020A5D5" w:rsidR="006574E8" w:rsidRDefault="006574E8" w:rsidP="00AB1262">
      <w:pPr>
        <w:rPr>
          <w:lang w:val="es-419"/>
        </w:rPr>
      </w:pPr>
    </w:p>
    <w:p w14:paraId="2F86C129" w14:textId="5FAD0135" w:rsidR="006574E8" w:rsidRDefault="006574E8" w:rsidP="00AB1262">
      <w:pPr>
        <w:rPr>
          <w:lang w:val="es-419"/>
        </w:rPr>
      </w:pPr>
    </w:p>
    <w:p w14:paraId="0B143AC1" w14:textId="77777777" w:rsidR="006574E8" w:rsidRDefault="006574E8" w:rsidP="00AB1262">
      <w:pPr>
        <w:rPr>
          <w:lang w:val="es-419"/>
        </w:rPr>
      </w:pPr>
    </w:p>
    <w:p w14:paraId="225540E8" w14:textId="3BA7B882" w:rsidR="0015251E" w:rsidRDefault="0015251E" w:rsidP="00AB1262">
      <w:pPr>
        <w:rPr>
          <w:lang w:val="es-419"/>
        </w:rPr>
      </w:pPr>
    </w:p>
    <w:p w14:paraId="3D67C340" w14:textId="77777777" w:rsidR="00C82F3E" w:rsidRDefault="00C82F3E" w:rsidP="00FE2061">
      <w:pPr>
        <w:pStyle w:val="Ttulo"/>
      </w:pPr>
    </w:p>
    <w:p w14:paraId="1777947E" w14:textId="77777777" w:rsidR="00C82F3E" w:rsidRDefault="00C82F3E" w:rsidP="00FE2061">
      <w:pPr>
        <w:pStyle w:val="Ttulo"/>
      </w:pPr>
    </w:p>
    <w:p w14:paraId="5AACFA75" w14:textId="50BA55BA" w:rsidR="00FE2061" w:rsidRDefault="00FE2061" w:rsidP="00FE2061">
      <w:pPr>
        <w:pStyle w:val="Ttulo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</w:t>
      </w:r>
      <w:proofErr w:type="spellStart"/>
      <w:r>
        <w:t>Specification</w:t>
      </w:r>
      <w:proofErr w:type="spellEnd"/>
      <w:r>
        <w:t xml:space="preserve">: </w:t>
      </w:r>
      <w:r>
        <w:fldChar w:fldCharType="end"/>
      </w:r>
      <w:r>
        <w:t xml:space="preserve"> Comentar </w:t>
      </w:r>
    </w:p>
    <w:p w14:paraId="391140A2" w14:textId="77777777" w:rsidR="00FE2061" w:rsidRDefault="00FE2061" w:rsidP="00FE2061">
      <w:pPr>
        <w:pStyle w:val="Ttulo1"/>
      </w:pPr>
      <w:bookmarkStart w:id="38" w:name="_Toc37682908"/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bookmarkEnd w:id="38"/>
      <w:proofErr w:type="spellEnd"/>
    </w:p>
    <w:p w14:paraId="6A4667C4" w14:textId="45FF6D41" w:rsidR="00397C90" w:rsidRPr="00AB1262" w:rsidRDefault="00397C90" w:rsidP="00397C90">
      <w:pPr>
        <w:pStyle w:val="InfoBlue"/>
      </w:pPr>
      <w:r w:rsidRPr="00AB1262">
        <w:t xml:space="preserve">El objetivo de este caso de uso es modelar </w:t>
      </w:r>
      <w:r>
        <w:t>la acción de comentar un</w:t>
      </w:r>
      <w:r w:rsidR="000F47DD">
        <w:t>a noticia</w:t>
      </w:r>
      <w:r>
        <w:t>.</w:t>
      </w:r>
    </w:p>
    <w:p w14:paraId="1543EF77" w14:textId="77777777" w:rsidR="00397C90" w:rsidRPr="00397C90" w:rsidRDefault="00397C90" w:rsidP="00397C90">
      <w:pPr>
        <w:pStyle w:val="Textoindependiente"/>
        <w:rPr>
          <w:lang w:val="es-419"/>
        </w:rPr>
      </w:pPr>
    </w:p>
    <w:p w14:paraId="3658DCB5" w14:textId="77777777" w:rsidR="00397C90" w:rsidRPr="00397C90" w:rsidRDefault="00397C90" w:rsidP="00397C90">
      <w:pPr>
        <w:pStyle w:val="Textoindependiente"/>
        <w:ind w:left="0"/>
        <w:rPr>
          <w:lang w:val="es-419"/>
        </w:rPr>
      </w:pPr>
    </w:p>
    <w:p w14:paraId="42BF7409" w14:textId="77777777" w:rsidR="00FE2061" w:rsidRDefault="00FE2061" w:rsidP="00FE2061">
      <w:pPr>
        <w:pStyle w:val="Ttulo1"/>
        <w:widowControl/>
      </w:pPr>
      <w:bookmarkStart w:id="39" w:name="_Toc37682909"/>
      <w:r>
        <w:t xml:space="preserve">Basic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bookmarkEnd w:id="39"/>
      <w:proofErr w:type="spellEnd"/>
    </w:p>
    <w:p w14:paraId="45D36293" w14:textId="77777777" w:rsidR="00FE2061" w:rsidRDefault="00FE2061" w:rsidP="00FE20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FE2061" w14:paraId="318B6804" w14:textId="77777777" w:rsidTr="0025508A">
        <w:tc>
          <w:tcPr>
            <w:tcW w:w="988" w:type="dxa"/>
          </w:tcPr>
          <w:p w14:paraId="59796B0E" w14:textId="77777777" w:rsidR="00FE2061" w:rsidRDefault="00FE2061" w:rsidP="0025508A">
            <w:r>
              <w:t>Paso</w:t>
            </w:r>
          </w:p>
        </w:tc>
        <w:tc>
          <w:tcPr>
            <w:tcW w:w="2268" w:type="dxa"/>
          </w:tcPr>
          <w:p w14:paraId="220CE722" w14:textId="77777777" w:rsidR="00FE2061" w:rsidRDefault="00FE2061" w:rsidP="0025508A">
            <w:r>
              <w:t>Rol</w:t>
            </w:r>
          </w:p>
        </w:tc>
        <w:tc>
          <w:tcPr>
            <w:tcW w:w="6094" w:type="dxa"/>
          </w:tcPr>
          <w:p w14:paraId="640BBE2B" w14:textId="3E6A3438" w:rsidR="00FE2061" w:rsidRDefault="00FE2061" w:rsidP="0025508A">
            <w:r>
              <w:t>Acción</w:t>
            </w:r>
            <w:r w:rsidR="00C82F3E">
              <w:t>.</w:t>
            </w:r>
          </w:p>
        </w:tc>
      </w:tr>
      <w:tr w:rsidR="00FE2061" w:rsidRPr="00AB1262" w14:paraId="65B58419" w14:textId="77777777" w:rsidTr="0025508A">
        <w:tc>
          <w:tcPr>
            <w:tcW w:w="988" w:type="dxa"/>
          </w:tcPr>
          <w:p w14:paraId="4C22269D" w14:textId="77777777" w:rsidR="00FE2061" w:rsidRDefault="00FE2061" w:rsidP="0025508A">
            <w:r>
              <w:t>1</w:t>
            </w:r>
          </w:p>
        </w:tc>
        <w:tc>
          <w:tcPr>
            <w:tcW w:w="2268" w:type="dxa"/>
          </w:tcPr>
          <w:p w14:paraId="5530219C" w14:textId="77777777" w:rsidR="00FE2061" w:rsidRDefault="00FE2061" w:rsidP="0025508A">
            <w:r>
              <w:t>Usuario</w:t>
            </w:r>
          </w:p>
        </w:tc>
        <w:tc>
          <w:tcPr>
            <w:tcW w:w="6094" w:type="dxa"/>
          </w:tcPr>
          <w:p w14:paraId="32864FF0" w14:textId="7FB97C60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Presiona botón para comentar.</w:t>
            </w:r>
          </w:p>
        </w:tc>
      </w:tr>
      <w:tr w:rsidR="00FE2061" w:rsidRPr="00AB1262" w14:paraId="64AA8085" w14:textId="77777777" w:rsidTr="0025508A">
        <w:tc>
          <w:tcPr>
            <w:tcW w:w="988" w:type="dxa"/>
          </w:tcPr>
          <w:p w14:paraId="7F99B215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4651CB43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4AEF9817" w14:textId="09E57CDE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Despliega formulario de comentario.</w:t>
            </w:r>
          </w:p>
        </w:tc>
      </w:tr>
      <w:tr w:rsidR="00FE2061" w:rsidRPr="00AB1262" w14:paraId="7531206F" w14:textId="77777777" w:rsidTr="0025508A">
        <w:tc>
          <w:tcPr>
            <w:tcW w:w="988" w:type="dxa"/>
          </w:tcPr>
          <w:p w14:paraId="7C116A2B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4322FD7D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Usuario</w:t>
            </w:r>
          </w:p>
        </w:tc>
        <w:tc>
          <w:tcPr>
            <w:tcW w:w="6094" w:type="dxa"/>
          </w:tcPr>
          <w:p w14:paraId="306386A4" w14:textId="7B618E6D" w:rsidR="00FE2061" w:rsidRPr="00AB1262" w:rsidRDefault="000F47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Rellena </w:t>
            </w:r>
            <w:r w:rsidR="00C82F3E">
              <w:rPr>
                <w:lang w:val="es-419"/>
              </w:rPr>
              <w:t xml:space="preserve">el </w:t>
            </w:r>
            <w:r>
              <w:rPr>
                <w:lang w:val="es-419"/>
              </w:rPr>
              <w:t>formulario</w:t>
            </w:r>
            <w:r w:rsidR="00FE2061">
              <w:rPr>
                <w:lang w:val="es-419"/>
              </w:rPr>
              <w:t xml:space="preserve"> con </w:t>
            </w:r>
            <w:r w:rsidR="00C82F3E">
              <w:rPr>
                <w:lang w:val="es-419"/>
              </w:rPr>
              <w:t xml:space="preserve">un </w:t>
            </w:r>
            <w:r w:rsidR="00FE2061">
              <w:rPr>
                <w:lang w:val="es-419"/>
              </w:rPr>
              <w:t>comentario.</w:t>
            </w:r>
          </w:p>
        </w:tc>
      </w:tr>
      <w:tr w:rsidR="00FE2061" w:rsidRPr="00AB1262" w14:paraId="64B5658A" w14:textId="77777777" w:rsidTr="0025508A">
        <w:tc>
          <w:tcPr>
            <w:tcW w:w="988" w:type="dxa"/>
          </w:tcPr>
          <w:p w14:paraId="78B640E0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14:paraId="02E3C9A4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77BB3A38" w14:textId="40F0861F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Sistema almacena el comentario</w:t>
            </w:r>
            <w:r w:rsidR="00EC5BDD">
              <w:rPr>
                <w:lang w:val="es-419"/>
              </w:rPr>
              <w:t>.</w:t>
            </w:r>
          </w:p>
        </w:tc>
      </w:tr>
      <w:tr w:rsidR="00FE2061" w:rsidRPr="00AB1262" w14:paraId="29DDF0B0" w14:textId="77777777" w:rsidTr="0025508A">
        <w:tc>
          <w:tcPr>
            <w:tcW w:w="988" w:type="dxa"/>
          </w:tcPr>
          <w:p w14:paraId="1E053EF8" w14:textId="2B61AE03" w:rsidR="00FE2061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14:paraId="4A4D6FC8" w14:textId="4C5EC928" w:rsidR="00FE2061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17C634A2" w14:textId="7BEC0BB7" w:rsidR="00FE2061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Publica el comentario a la noticia asociada.</w:t>
            </w:r>
          </w:p>
        </w:tc>
      </w:tr>
      <w:tr w:rsidR="00FE2061" w:rsidRPr="00AB1262" w14:paraId="3F58BAAE" w14:textId="77777777" w:rsidTr="0025508A">
        <w:tc>
          <w:tcPr>
            <w:tcW w:w="988" w:type="dxa"/>
          </w:tcPr>
          <w:p w14:paraId="42674E81" w14:textId="0C9D3591" w:rsidR="00FE2061" w:rsidRPr="00AB1262" w:rsidRDefault="008A51AF" w:rsidP="0025508A">
            <w:pPr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  <w:tc>
          <w:tcPr>
            <w:tcW w:w="2268" w:type="dxa"/>
          </w:tcPr>
          <w:p w14:paraId="103B780B" w14:textId="5BCB74B8" w:rsidR="00FE2061" w:rsidRPr="00AB1262" w:rsidRDefault="008A51AF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5478F4EB" w14:textId="60EA0627" w:rsidR="00FE2061" w:rsidRPr="00AB1262" w:rsidRDefault="008A51AF" w:rsidP="0025508A">
            <w:pPr>
              <w:rPr>
                <w:lang w:val="es-419"/>
              </w:rPr>
            </w:pPr>
            <w:r>
              <w:rPr>
                <w:lang w:val="es-419"/>
              </w:rPr>
              <w:t>Redirige al usuario a la misma noticia.</w:t>
            </w:r>
          </w:p>
        </w:tc>
      </w:tr>
      <w:tr w:rsidR="00FE2061" w:rsidRPr="00AB1262" w14:paraId="3E4663B9" w14:textId="77777777" w:rsidTr="0025508A">
        <w:tc>
          <w:tcPr>
            <w:tcW w:w="988" w:type="dxa"/>
          </w:tcPr>
          <w:p w14:paraId="49FE80D9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43A1E44A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34BFD475" w14:textId="77777777" w:rsidR="00FE2061" w:rsidRPr="00AB1262" w:rsidRDefault="00FE2061" w:rsidP="0025508A">
            <w:pPr>
              <w:rPr>
                <w:lang w:val="es-419"/>
              </w:rPr>
            </w:pPr>
          </w:p>
        </w:tc>
      </w:tr>
    </w:tbl>
    <w:p w14:paraId="2C5E1DDB" w14:textId="31AC311A" w:rsidR="0015251E" w:rsidRDefault="0015251E" w:rsidP="00AB1262">
      <w:pPr>
        <w:rPr>
          <w:lang w:val="es-419"/>
        </w:rPr>
      </w:pPr>
    </w:p>
    <w:p w14:paraId="35E4846B" w14:textId="1AB8CBC6" w:rsidR="0015251E" w:rsidRDefault="0015251E" w:rsidP="00AB1262">
      <w:pPr>
        <w:rPr>
          <w:lang w:val="es-419"/>
        </w:rPr>
      </w:pPr>
    </w:p>
    <w:p w14:paraId="0CFAE495" w14:textId="77777777" w:rsidR="008A51AF" w:rsidRDefault="008A51AF" w:rsidP="008A51AF">
      <w:pPr>
        <w:pStyle w:val="Ttulo1"/>
      </w:pPr>
      <w:bookmarkStart w:id="40" w:name="_Toc37682910"/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bookmarkEnd w:id="40"/>
      <w:proofErr w:type="spellEnd"/>
    </w:p>
    <w:p w14:paraId="101FD683" w14:textId="6EDE431C" w:rsidR="008A51AF" w:rsidRDefault="0025508A" w:rsidP="008A51AF">
      <w:r>
        <w:t>3</w:t>
      </w:r>
      <w:r w:rsidR="008A51AF">
        <w:t xml:space="preserve">.1 </w:t>
      </w:r>
      <w:r>
        <w:rPr>
          <w:b/>
        </w:rPr>
        <w:t>El post que el usuario comentaba fue eliminado en el mismo momento</w:t>
      </w:r>
      <w:r w:rsidR="000F47DD">
        <w:rPr>
          <w:b/>
        </w:rPr>
        <w:t xml:space="preserve"> en el que él comentaba</w:t>
      </w:r>
      <w:r>
        <w:rPr>
          <w:b/>
        </w:rPr>
        <w:t>.</w:t>
      </w:r>
    </w:p>
    <w:p w14:paraId="307523C7" w14:textId="77777777" w:rsidR="008A51AF" w:rsidRDefault="008A51AF" w:rsidP="008A51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8A51AF" w14:paraId="135051F1" w14:textId="77777777" w:rsidTr="0025508A">
        <w:tc>
          <w:tcPr>
            <w:tcW w:w="988" w:type="dxa"/>
          </w:tcPr>
          <w:p w14:paraId="18EA4803" w14:textId="77777777" w:rsidR="008A51AF" w:rsidRDefault="008A51AF" w:rsidP="0025508A">
            <w:r>
              <w:t>Paso</w:t>
            </w:r>
          </w:p>
        </w:tc>
        <w:tc>
          <w:tcPr>
            <w:tcW w:w="2268" w:type="dxa"/>
          </w:tcPr>
          <w:p w14:paraId="6ED94FD6" w14:textId="77777777" w:rsidR="008A51AF" w:rsidRDefault="008A51AF" w:rsidP="0025508A">
            <w:r>
              <w:t>Rol</w:t>
            </w:r>
          </w:p>
        </w:tc>
        <w:tc>
          <w:tcPr>
            <w:tcW w:w="6094" w:type="dxa"/>
          </w:tcPr>
          <w:p w14:paraId="21D8C027" w14:textId="77777777" w:rsidR="008A51AF" w:rsidRDefault="008A51AF" w:rsidP="0025508A">
            <w:r>
              <w:t>Acción</w:t>
            </w:r>
          </w:p>
        </w:tc>
      </w:tr>
      <w:tr w:rsidR="008A51AF" w:rsidRPr="00AB1262" w14:paraId="1F381E67" w14:textId="77777777" w:rsidTr="0025508A">
        <w:tc>
          <w:tcPr>
            <w:tcW w:w="988" w:type="dxa"/>
          </w:tcPr>
          <w:p w14:paraId="0B643FC1" w14:textId="124DB58B" w:rsidR="008A51AF" w:rsidRDefault="0025508A" w:rsidP="0025508A">
            <w:r>
              <w:t>3</w:t>
            </w:r>
            <w:r w:rsidR="008A51AF">
              <w:t>.1.1</w:t>
            </w:r>
          </w:p>
        </w:tc>
        <w:tc>
          <w:tcPr>
            <w:tcW w:w="2268" w:type="dxa"/>
          </w:tcPr>
          <w:p w14:paraId="1FEE813E" w14:textId="5706263C" w:rsidR="008A51AF" w:rsidRDefault="0025508A" w:rsidP="0025508A">
            <w:r>
              <w:t xml:space="preserve">Sistema </w:t>
            </w:r>
          </w:p>
        </w:tc>
        <w:tc>
          <w:tcPr>
            <w:tcW w:w="6094" w:type="dxa"/>
          </w:tcPr>
          <w:p w14:paraId="1BE0EEDC" w14:textId="48D46DE8" w:rsidR="008A51AF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Al buscar el post para publicar el comentario el sistema no lo logra encontrar.</w:t>
            </w:r>
          </w:p>
        </w:tc>
      </w:tr>
      <w:tr w:rsidR="008A51AF" w:rsidRPr="00AB1262" w14:paraId="1935F637" w14:textId="77777777" w:rsidTr="0025508A">
        <w:tc>
          <w:tcPr>
            <w:tcW w:w="988" w:type="dxa"/>
          </w:tcPr>
          <w:p w14:paraId="46F31CE6" w14:textId="3B3EE7EA" w:rsidR="008A51AF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  <w:r w:rsidR="008A51AF">
              <w:rPr>
                <w:lang w:val="es-419"/>
              </w:rPr>
              <w:t>.1.2</w:t>
            </w:r>
          </w:p>
        </w:tc>
        <w:tc>
          <w:tcPr>
            <w:tcW w:w="2268" w:type="dxa"/>
          </w:tcPr>
          <w:p w14:paraId="77A88855" w14:textId="00E04E75" w:rsidR="008A51AF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17830A7C" w14:textId="0CFEB010" w:rsidR="008A51AF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Notifica al usuario de que el post ya no existe.</w:t>
            </w:r>
          </w:p>
        </w:tc>
      </w:tr>
      <w:tr w:rsidR="008A51AF" w:rsidRPr="00AB1262" w14:paraId="1477EDAA" w14:textId="77777777" w:rsidTr="0025508A">
        <w:tc>
          <w:tcPr>
            <w:tcW w:w="988" w:type="dxa"/>
          </w:tcPr>
          <w:p w14:paraId="4633542D" w14:textId="77777777" w:rsidR="008A51AF" w:rsidRPr="00AB1262" w:rsidRDefault="008A51AF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3A312507" w14:textId="77777777" w:rsidR="008A51AF" w:rsidRPr="00AB1262" w:rsidRDefault="008A51AF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0A665FDA" w14:textId="77777777" w:rsidR="008A51AF" w:rsidRPr="00AB1262" w:rsidRDefault="008A51AF" w:rsidP="0025508A">
            <w:pPr>
              <w:rPr>
                <w:lang w:val="es-419"/>
              </w:rPr>
            </w:pPr>
          </w:p>
        </w:tc>
      </w:tr>
    </w:tbl>
    <w:p w14:paraId="3E6E28AC" w14:textId="231B1BBD" w:rsidR="0015251E" w:rsidRDefault="0015251E" w:rsidP="00AB1262">
      <w:pPr>
        <w:rPr>
          <w:lang w:val="es-419"/>
        </w:rPr>
      </w:pPr>
    </w:p>
    <w:p w14:paraId="316C826B" w14:textId="77777777" w:rsidR="001B5C39" w:rsidRDefault="001B5C39" w:rsidP="001B5C39">
      <w:pPr>
        <w:pStyle w:val="Ttulo1"/>
        <w:widowControl/>
      </w:pPr>
      <w:bookmarkStart w:id="41" w:name="_Toc37682911"/>
      <w:proofErr w:type="spellStart"/>
      <w:r>
        <w:t>Preconditions</w:t>
      </w:r>
      <w:bookmarkEnd w:id="41"/>
      <w:proofErr w:type="spellEnd"/>
    </w:p>
    <w:p w14:paraId="2AD40C61" w14:textId="5C8261DA" w:rsidR="001B5C39" w:rsidRDefault="001B5C39" w:rsidP="001B5C39">
      <w:pPr>
        <w:pStyle w:val="Ttulo2"/>
        <w:widowControl/>
        <w:rPr>
          <w:b w:val="0"/>
          <w:lang w:val="es-419"/>
        </w:rPr>
      </w:pPr>
      <w:bookmarkStart w:id="42" w:name="_Toc37682912"/>
      <w:r>
        <w:rPr>
          <w:b w:val="0"/>
          <w:lang w:val="es-419"/>
        </w:rPr>
        <w:t>El usuario debe ingresar al sistema con las credenciales.</w:t>
      </w:r>
      <w:bookmarkEnd w:id="42"/>
    </w:p>
    <w:p w14:paraId="7560D318" w14:textId="7E755D1C" w:rsidR="001B5C39" w:rsidRDefault="001B5C39" w:rsidP="001B5C39">
      <w:pPr>
        <w:pStyle w:val="Ttulo2"/>
        <w:widowControl/>
        <w:rPr>
          <w:b w:val="0"/>
          <w:bCs/>
          <w:lang w:val="es-419"/>
        </w:rPr>
      </w:pPr>
      <w:bookmarkStart w:id="43" w:name="_Toc37682913"/>
      <w:r>
        <w:rPr>
          <w:b w:val="0"/>
          <w:bCs/>
          <w:lang w:val="es-419"/>
        </w:rPr>
        <w:t>Debe haber una notica existente a la que comentar.</w:t>
      </w:r>
      <w:bookmarkEnd w:id="43"/>
    </w:p>
    <w:p w14:paraId="23EB9FFC" w14:textId="77777777" w:rsidR="001B5C39" w:rsidRPr="004811BB" w:rsidRDefault="001B5C39" w:rsidP="001B5C39">
      <w:pPr>
        <w:rPr>
          <w:lang w:val="es-419"/>
        </w:rPr>
      </w:pPr>
    </w:p>
    <w:p w14:paraId="2165499C" w14:textId="77777777" w:rsidR="001B5C39" w:rsidRDefault="001B5C39" w:rsidP="001B5C39">
      <w:pPr>
        <w:pStyle w:val="Ttulo1"/>
        <w:widowControl/>
      </w:pPr>
      <w:bookmarkStart w:id="44" w:name="_Toc37682914"/>
      <w:proofErr w:type="spellStart"/>
      <w:r>
        <w:t>Postconditions</w:t>
      </w:r>
      <w:bookmarkEnd w:id="44"/>
      <w:proofErr w:type="spellEnd"/>
    </w:p>
    <w:p w14:paraId="45C5AEF4" w14:textId="2EB6A0E1" w:rsidR="001B5C39" w:rsidRDefault="001B5C39" w:rsidP="001B5C39">
      <w:pPr>
        <w:pStyle w:val="Ttulo2"/>
        <w:widowControl/>
        <w:rPr>
          <w:b w:val="0"/>
          <w:bCs/>
          <w:lang w:val="es-419"/>
        </w:rPr>
      </w:pPr>
      <w:r>
        <w:rPr>
          <w:b w:val="0"/>
          <w:bCs/>
          <w:lang w:val="es-419"/>
        </w:rPr>
        <w:t xml:space="preserve"> </w:t>
      </w:r>
      <w:bookmarkStart w:id="45" w:name="_Toc37682915"/>
      <w:r w:rsidR="00213BAF">
        <w:rPr>
          <w:b w:val="0"/>
          <w:bCs/>
          <w:lang w:val="es-419"/>
        </w:rPr>
        <w:t xml:space="preserve">Debe dejar el </w:t>
      </w:r>
      <w:r w:rsidR="000F47DD">
        <w:rPr>
          <w:b w:val="0"/>
          <w:bCs/>
          <w:lang w:val="es-419"/>
        </w:rPr>
        <w:t>ultim</w:t>
      </w:r>
      <w:r w:rsidR="00213BAF">
        <w:rPr>
          <w:b w:val="0"/>
          <w:bCs/>
          <w:lang w:val="es-419"/>
        </w:rPr>
        <w:t xml:space="preserve">o comentario </w:t>
      </w:r>
      <w:r w:rsidR="000F47DD">
        <w:rPr>
          <w:b w:val="0"/>
          <w:bCs/>
          <w:lang w:val="es-419"/>
        </w:rPr>
        <w:t>en la</w:t>
      </w:r>
      <w:r w:rsidR="00213BAF">
        <w:rPr>
          <w:b w:val="0"/>
          <w:bCs/>
          <w:lang w:val="es-419"/>
        </w:rPr>
        <w:t xml:space="preserve"> </w:t>
      </w:r>
      <w:r w:rsidR="000F47DD">
        <w:rPr>
          <w:b w:val="0"/>
          <w:bCs/>
          <w:lang w:val="es-419"/>
        </w:rPr>
        <w:t>última</w:t>
      </w:r>
      <w:r w:rsidR="00213BAF">
        <w:rPr>
          <w:b w:val="0"/>
          <w:bCs/>
          <w:lang w:val="es-419"/>
        </w:rPr>
        <w:t xml:space="preserve"> posición de los comentarios de la noticia.</w:t>
      </w:r>
      <w:bookmarkEnd w:id="45"/>
    </w:p>
    <w:p w14:paraId="67D97119" w14:textId="77777777" w:rsidR="001B5C39" w:rsidRPr="001B5C39" w:rsidRDefault="001B5C39" w:rsidP="001B5C39">
      <w:pPr>
        <w:rPr>
          <w:lang w:val="es-419"/>
        </w:rPr>
      </w:pPr>
    </w:p>
    <w:p w14:paraId="4BD592D8" w14:textId="77777777" w:rsidR="001B5C39" w:rsidRDefault="001B5C39" w:rsidP="001B5C39">
      <w:pPr>
        <w:pStyle w:val="Ttulo1"/>
      </w:pPr>
      <w:bookmarkStart w:id="46" w:name="_Toc37682916"/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bookmarkEnd w:id="46"/>
      <w:proofErr w:type="spellEnd"/>
    </w:p>
    <w:p w14:paraId="5B6F37E4" w14:textId="5FA715D9" w:rsidR="001B5C39" w:rsidRPr="00B4069F" w:rsidRDefault="001B5C39" w:rsidP="001B5C39">
      <w:pPr>
        <w:pStyle w:val="Ttulo2"/>
        <w:widowControl/>
        <w:rPr>
          <w:b w:val="0"/>
          <w:lang w:val="es-419"/>
        </w:rPr>
      </w:pPr>
      <w:bookmarkStart w:id="47" w:name="_Toc37682917"/>
      <w:r>
        <w:rPr>
          <w:b w:val="0"/>
          <w:lang w:val="es-419"/>
        </w:rPr>
        <w:t xml:space="preserve">El sistema debe ser capaz de </w:t>
      </w:r>
      <w:r w:rsidR="00213BAF">
        <w:rPr>
          <w:b w:val="0"/>
          <w:lang w:val="es-419"/>
        </w:rPr>
        <w:t xml:space="preserve">almacenar un comentario de </w:t>
      </w:r>
      <w:r w:rsidR="000F47DD">
        <w:rPr>
          <w:b w:val="0"/>
          <w:lang w:val="es-419"/>
        </w:rPr>
        <w:t>100</w:t>
      </w:r>
      <w:r w:rsidR="00213BAF">
        <w:rPr>
          <w:b w:val="0"/>
          <w:lang w:val="es-419"/>
        </w:rPr>
        <w:t xml:space="preserve"> palabras.</w:t>
      </w:r>
      <w:bookmarkEnd w:id="47"/>
    </w:p>
    <w:p w14:paraId="6203DF8D" w14:textId="49A3FF69" w:rsidR="0015251E" w:rsidRDefault="0015251E" w:rsidP="00AB1262">
      <w:pPr>
        <w:rPr>
          <w:lang w:val="es-419"/>
        </w:rPr>
      </w:pPr>
    </w:p>
    <w:p w14:paraId="5EE51D55" w14:textId="16A334DA" w:rsidR="0015251E" w:rsidRDefault="0015251E" w:rsidP="00AB1262">
      <w:pPr>
        <w:rPr>
          <w:lang w:val="es-419"/>
        </w:rPr>
      </w:pPr>
    </w:p>
    <w:p w14:paraId="0E2F4E83" w14:textId="47E3BDB9" w:rsidR="0015251E" w:rsidRDefault="0015251E" w:rsidP="00AB1262">
      <w:pPr>
        <w:rPr>
          <w:lang w:val="es-419"/>
        </w:rPr>
      </w:pPr>
    </w:p>
    <w:p w14:paraId="06F23CA6" w14:textId="160D6900" w:rsidR="0015251E" w:rsidRDefault="0015251E" w:rsidP="00AB1262">
      <w:pPr>
        <w:rPr>
          <w:lang w:val="es-419"/>
        </w:rPr>
      </w:pPr>
    </w:p>
    <w:p w14:paraId="1B81DD6C" w14:textId="60184974" w:rsidR="0015251E" w:rsidRDefault="0015251E" w:rsidP="00AB1262">
      <w:pPr>
        <w:rPr>
          <w:lang w:val="es-419"/>
        </w:rPr>
      </w:pPr>
    </w:p>
    <w:p w14:paraId="1EC6E373" w14:textId="0C515908" w:rsidR="0015251E" w:rsidRDefault="0015251E" w:rsidP="00AB1262">
      <w:pPr>
        <w:rPr>
          <w:lang w:val="es-419"/>
        </w:rPr>
      </w:pPr>
    </w:p>
    <w:p w14:paraId="27D13BE9" w14:textId="20F40F5F" w:rsidR="0025508A" w:rsidRDefault="0025508A" w:rsidP="00AB1262">
      <w:pPr>
        <w:rPr>
          <w:lang w:val="es-419"/>
        </w:rPr>
      </w:pPr>
    </w:p>
    <w:p w14:paraId="23810496" w14:textId="77777777" w:rsidR="0025508A" w:rsidRDefault="0025508A" w:rsidP="00AB1262">
      <w:pPr>
        <w:rPr>
          <w:lang w:val="es-419"/>
        </w:rPr>
      </w:pPr>
    </w:p>
    <w:p w14:paraId="03E7E8EC" w14:textId="72DF6545" w:rsidR="00900E94" w:rsidRDefault="00900E94" w:rsidP="00AB1262">
      <w:pPr>
        <w:rPr>
          <w:lang w:val="es-419"/>
        </w:rPr>
      </w:pPr>
    </w:p>
    <w:p w14:paraId="3E2915F5" w14:textId="49A448B8" w:rsidR="005515D3" w:rsidRDefault="005515D3" w:rsidP="005515D3">
      <w:pPr>
        <w:pStyle w:val="Ttulo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</w:t>
      </w:r>
      <w:proofErr w:type="spellStart"/>
      <w:r>
        <w:t>Specification</w:t>
      </w:r>
      <w:proofErr w:type="spellEnd"/>
      <w:r>
        <w:t xml:space="preserve">: </w:t>
      </w:r>
      <w:r>
        <w:fldChar w:fldCharType="end"/>
      </w:r>
      <w:r w:rsidR="006574E8">
        <w:t xml:space="preserve">Cerrar sesión </w:t>
      </w:r>
      <w:r>
        <w:t xml:space="preserve"> </w:t>
      </w:r>
    </w:p>
    <w:p w14:paraId="493C3C7C" w14:textId="77777777" w:rsidR="005515D3" w:rsidRDefault="005515D3" w:rsidP="005515D3">
      <w:pPr>
        <w:pStyle w:val="InfoBlue"/>
      </w:pPr>
    </w:p>
    <w:p w14:paraId="26E92AC7" w14:textId="77777777" w:rsidR="005515D3" w:rsidRDefault="005515D3" w:rsidP="005515D3">
      <w:pPr>
        <w:pStyle w:val="Ttulo1"/>
      </w:pPr>
      <w:bookmarkStart w:id="48" w:name="_Toc37682918"/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bookmarkEnd w:id="48"/>
      <w:proofErr w:type="spellEnd"/>
    </w:p>
    <w:p w14:paraId="5A1AE3F1" w14:textId="79410BE4" w:rsidR="005515D3" w:rsidRPr="00AB1262" w:rsidRDefault="006574E8" w:rsidP="005515D3">
      <w:pPr>
        <w:pStyle w:val="InfoBlue"/>
      </w:pPr>
      <w:r>
        <w:t xml:space="preserve">El usuario selecciona salir de la aplicación </w:t>
      </w:r>
      <w:r w:rsidR="00972D7C">
        <w:t>finalizar su sesión</w:t>
      </w:r>
      <w:r>
        <w:t xml:space="preserve"> en el caso de</w:t>
      </w:r>
      <w:r w:rsidR="00972D7C">
        <w:t xml:space="preserve"> él lo desee</w:t>
      </w:r>
      <w:r>
        <w:t>.</w:t>
      </w:r>
    </w:p>
    <w:p w14:paraId="5BBB53C0" w14:textId="004B53D6" w:rsidR="00E73BAD" w:rsidRDefault="005515D3" w:rsidP="00E73BAD">
      <w:pPr>
        <w:pStyle w:val="Ttulo1"/>
        <w:widowControl/>
      </w:pPr>
      <w:bookmarkStart w:id="49" w:name="_Toc37682919"/>
      <w:r>
        <w:t xml:space="preserve">Basic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bookmarkEnd w:id="49"/>
      <w:proofErr w:type="spellEnd"/>
    </w:p>
    <w:p w14:paraId="36BE5E71" w14:textId="77777777" w:rsidR="005515D3" w:rsidRDefault="005515D3" w:rsidP="005515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5515D3" w14:paraId="4693D48F" w14:textId="77777777" w:rsidTr="0025508A">
        <w:tc>
          <w:tcPr>
            <w:tcW w:w="988" w:type="dxa"/>
          </w:tcPr>
          <w:p w14:paraId="4039D6B0" w14:textId="77777777" w:rsidR="005515D3" w:rsidRDefault="005515D3" w:rsidP="0025508A">
            <w:r>
              <w:t>Paso</w:t>
            </w:r>
          </w:p>
        </w:tc>
        <w:tc>
          <w:tcPr>
            <w:tcW w:w="2268" w:type="dxa"/>
          </w:tcPr>
          <w:p w14:paraId="05EDFC47" w14:textId="77777777" w:rsidR="005515D3" w:rsidRDefault="005515D3" w:rsidP="0025508A">
            <w:r>
              <w:t>Rol</w:t>
            </w:r>
          </w:p>
        </w:tc>
        <w:tc>
          <w:tcPr>
            <w:tcW w:w="6094" w:type="dxa"/>
          </w:tcPr>
          <w:p w14:paraId="15F3D735" w14:textId="50B3CB0F" w:rsidR="005515D3" w:rsidRDefault="005515D3" w:rsidP="0025508A">
            <w:r>
              <w:t>Acción</w:t>
            </w:r>
            <w:r w:rsidR="00972D7C">
              <w:t>.</w:t>
            </w:r>
          </w:p>
        </w:tc>
      </w:tr>
      <w:tr w:rsidR="005515D3" w:rsidRPr="00AB1262" w14:paraId="40A1F3F2" w14:textId="77777777" w:rsidTr="0025508A">
        <w:tc>
          <w:tcPr>
            <w:tcW w:w="988" w:type="dxa"/>
          </w:tcPr>
          <w:p w14:paraId="304E56A7" w14:textId="77777777" w:rsidR="005515D3" w:rsidRDefault="005515D3" w:rsidP="0025508A">
            <w:r>
              <w:t>1</w:t>
            </w:r>
          </w:p>
        </w:tc>
        <w:tc>
          <w:tcPr>
            <w:tcW w:w="2268" w:type="dxa"/>
          </w:tcPr>
          <w:p w14:paraId="485F234D" w14:textId="0CF7209B" w:rsidR="005515D3" w:rsidRDefault="00EC5BDD" w:rsidP="0025508A">
            <w:r>
              <w:t>Usuario</w:t>
            </w:r>
          </w:p>
        </w:tc>
        <w:tc>
          <w:tcPr>
            <w:tcW w:w="6094" w:type="dxa"/>
          </w:tcPr>
          <w:p w14:paraId="04DA2AA0" w14:textId="1539C0A6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Presiona botón para salir de aplicación.</w:t>
            </w:r>
          </w:p>
        </w:tc>
      </w:tr>
      <w:tr w:rsidR="005515D3" w:rsidRPr="00AB1262" w14:paraId="3CA0ACD4" w14:textId="77777777" w:rsidTr="0025508A">
        <w:tc>
          <w:tcPr>
            <w:tcW w:w="988" w:type="dxa"/>
          </w:tcPr>
          <w:p w14:paraId="2018711E" w14:textId="77777777" w:rsidR="005515D3" w:rsidRPr="00AB1262" w:rsidRDefault="005515D3" w:rsidP="0025508A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64B85C72" w14:textId="6748034F" w:rsidR="005515D3" w:rsidRPr="00AB1262" w:rsidRDefault="00972D7C" w:rsidP="0025508A">
            <w:pPr>
              <w:rPr>
                <w:lang w:val="es-419"/>
              </w:rPr>
            </w:pPr>
            <w:r>
              <w:rPr>
                <w:lang w:val="es-419"/>
              </w:rPr>
              <w:t>S</w:t>
            </w:r>
            <w:r w:rsidR="00EC5BDD">
              <w:rPr>
                <w:lang w:val="es-419"/>
              </w:rPr>
              <w:t>istema</w:t>
            </w:r>
          </w:p>
        </w:tc>
        <w:tc>
          <w:tcPr>
            <w:tcW w:w="6094" w:type="dxa"/>
          </w:tcPr>
          <w:p w14:paraId="0FBF655F" w14:textId="595F9776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Notifica al usuario que </w:t>
            </w:r>
            <w:r w:rsidR="000F47DD">
              <w:rPr>
                <w:lang w:val="es-419"/>
              </w:rPr>
              <w:t>está</w:t>
            </w:r>
            <w:r>
              <w:rPr>
                <w:lang w:val="es-419"/>
              </w:rPr>
              <w:t xml:space="preserve"> saliendo y si desea volver.</w:t>
            </w:r>
          </w:p>
        </w:tc>
      </w:tr>
      <w:tr w:rsidR="005515D3" w:rsidRPr="00AB1262" w14:paraId="2DA5546C" w14:textId="77777777" w:rsidTr="0025508A">
        <w:tc>
          <w:tcPr>
            <w:tcW w:w="988" w:type="dxa"/>
          </w:tcPr>
          <w:p w14:paraId="7B130725" w14:textId="77777777" w:rsidR="005515D3" w:rsidRPr="00AB1262" w:rsidRDefault="005515D3" w:rsidP="0025508A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2406173F" w14:textId="0CC95D6B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Usuario </w:t>
            </w:r>
          </w:p>
        </w:tc>
        <w:tc>
          <w:tcPr>
            <w:tcW w:w="6094" w:type="dxa"/>
          </w:tcPr>
          <w:p w14:paraId="18B688A8" w14:textId="1E26A50E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Selecciona salir del sistema.</w:t>
            </w:r>
          </w:p>
        </w:tc>
      </w:tr>
      <w:tr w:rsidR="005515D3" w:rsidRPr="00AB1262" w14:paraId="03969281" w14:textId="77777777" w:rsidTr="0025508A">
        <w:tc>
          <w:tcPr>
            <w:tcW w:w="988" w:type="dxa"/>
          </w:tcPr>
          <w:p w14:paraId="3AA48056" w14:textId="77777777" w:rsidR="005515D3" w:rsidRPr="00AB1262" w:rsidRDefault="005515D3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14:paraId="53DC398F" w14:textId="591D2F10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42990661" w14:textId="66EC11EC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Cierra </w:t>
            </w:r>
            <w:r w:rsidR="000F47DD">
              <w:rPr>
                <w:lang w:val="es-419"/>
              </w:rPr>
              <w:t>sesión.</w:t>
            </w:r>
          </w:p>
        </w:tc>
      </w:tr>
      <w:tr w:rsidR="005515D3" w:rsidRPr="00AB1262" w14:paraId="2D0FC80A" w14:textId="77777777" w:rsidTr="0025508A">
        <w:tc>
          <w:tcPr>
            <w:tcW w:w="988" w:type="dxa"/>
          </w:tcPr>
          <w:p w14:paraId="427F1B7B" w14:textId="77777777" w:rsidR="005515D3" w:rsidRPr="00AB1262" w:rsidRDefault="005515D3" w:rsidP="0025508A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14:paraId="214E1580" w14:textId="75409F9E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4B9BA4D8" w14:textId="07FC91C3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Despliega formulario de ingreso.</w:t>
            </w:r>
          </w:p>
        </w:tc>
      </w:tr>
      <w:tr w:rsidR="005515D3" w:rsidRPr="00AB1262" w14:paraId="64FDF029" w14:textId="77777777" w:rsidTr="0025508A">
        <w:tc>
          <w:tcPr>
            <w:tcW w:w="988" w:type="dxa"/>
          </w:tcPr>
          <w:p w14:paraId="5179EBBE" w14:textId="77777777" w:rsidR="005515D3" w:rsidRPr="00AB1262" w:rsidRDefault="005515D3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4D55B622" w14:textId="77777777" w:rsidR="005515D3" w:rsidRPr="00AB1262" w:rsidRDefault="005515D3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6C391595" w14:textId="77777777" w:rsidR="005515D3" w:rsidRPr="00AB1262" w:rsidRDefault="005515D3" w:rsidP="0025508A">
            <w:pPr>
              <w:rPr>
                <w:lang w:val="es-419"/>
              </w:rPr>
            </w:pPr>
          </w:p>
        </w:tc>
      </w:tr>
      <w:tr w:rsidR="005515D3" w:rsidRPr="00AB1262" w14:paraId="4BC31FC7" w14:textId="77777777" w:rsidTr="0025508A">
        <w:tc>
          <w:tcPr>
            <w:tcW w:w="988" w:type="dxa"/>
          </w:tcPr>
          <w:p w14:paraId="7CF3389F" w14:textId="77777777" w:rsidR="005515D3" w:rsidRPr="00AB1262" w:rsidRDefault="005515D3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19D022E6" w14:textId="77777777" w:rsidR="005515D3" w:rsidRPr="00AB1262" w:rsidRDefault="005515D3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60D7A433" w14:textId="77777777" w:rsidR="005515D3" w:rsidRPr="00AB1262" w:rsidRDefault="005515D3" w:rsidP="0025508A">
            <w:pPr>
              <w:rPr>
                <w:lang w:val="es-419"/>
              </w:rPr>
            </w:pPr>
          </w:p>
        </w:tc>
      </w:tr>
    </w:tbl>
    <w:p w14:paraId="7F3D0977" w14:textId="63A10EBE" w:rsidR="00900E94" w:rsidRDefault="00900E94" w:rsidP="00AB1262">
      <w:pPr>
        <w:rPr>
          <w:lang w:val="es-419"/>
        </w:rPr>
      </w:pPr>
    </w:p>
    <w:p w14:paraId="21B506BE" w14:textId="77777777" w:rsidR="0025508A" w:rsidRDefault="0025508A" w:rsidP="0025508A">
      <w:pPr>
        <w:pStyle w:val="Ttulo1"/>
      </w:pPr>
      <w:bookmarkStart w:id="50" w:name="_Toc37682920"/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bookmarkEnd w:id="50"/>
      <w:proofErr w:type="spellEnd"/>
    </w:p>
    <w:p w14:paraId="2FB069B2" w14:textId="6C6C196A" w:rsidR="0025508A" w:rsidRPr="00972D7C" w:rsidRDefault="0025508A" w:rsidP="0025508A">
      <w:pPr>
        <w:rPr>
          <w:b/>
          <w:bCs/>
        </w:rPr>
      </w:pPr>
      <w:r w:rsidRPr="00972D7C">
        <w:rPr>
          <w:b/>
          <w:bCs/>
        </w:rPr>
        <w:t>3.1 El usuario deja un texto sin enviar antes de salir</w:t>
      </w:r>
      <w:r w:rsidR="000F47DD" w:rsidRPr="00972D7C">
        <w:rPr>
          <w:b/>
          <w:bCs/>
        </w:rPr>
        <w:t>.</w:t>
      </w:r>
    </w:p>
    <w:p w14:paraId="0A17EAAD" w14:textId="77777777" w:rsidR="000F47DD" w:rsidRDefault="000F47DD" w:rsidP="002550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25508A" w14:paraId="00BD8B3A" w14:textId="77777777" w:rsidTr="0025508A">
        <w:tc>
          <w:tcPr>
            <w:tcW w:w="988" w:type="dxa"/>
          </w:tcPr>
          <w:p w14:paraId="1DD39327" w14:textId="77777777" w:rsidR="0025508A" w:rsidRDefault="0025508A" w:rsidP="0025508A">
            <w:r>
              <w:t>Paso</w:t>
            </w:r>
          </w:p>
        </w:tc>
        <w:tc>
          <w:tcPr>
            <w:tcW w:w="2268" w:type="dxa"/>
          </w:tcPr>
          <w:p w14:paraId="58C10F91" w14:textId="77777777" w:rsidR="0025508A" w:rsidRDefault="0025508A" w:rsidP="0025508A">
            <w:r>
              <w:t>Rol</w:t>
            </w:r>
          </w:p>
        </w:tc>
        <w:tc>
          <w:tcPr>
            <w:tcW w:w="6094" w:type="dxa"/>
          </w:tcPr>
          <w:p w14:paraId="017F03B3" w14:textId="77777777" w:rsidR="0025508A" w:rsidRDefault="0025508A" w:rsidP="0025508A">
            <w:r>
              <w:t>Acción</w:t>
            </w:r>
          </w:p>
        </w:tc>
      </w:tr>
      <w:tr w:rsidR="0025508A" w:rsidRPr="00AB1262" w14:paraId="5899E7DF" w14:textId="77777777" w:rsidTr="0025508A">
        <w:tc>
          <w:tcPr>
            <w:tcW w:w="988" w:type="dxa"/>
          </w:tcPr>
          <w:p w14:paraId="0292CF19" w14:textId="72A2A27B" w:rsidR="0025508A" w:rsidRDefault="0025508A" w:rsidP="0025508A">
            <w:r>
              <w:t>3.1.1</w:t>
            </w:r>
          </w:p>
        </w:tc>
        <w:tc>
          <w:tcPr>
            <w:tcW w:w="2268" w:type="dxa"/>
          </w:tcPr>
          <w:p w14:paraId="551F9256" w14:textId="506A9BAB" w:rsidR="0025508A" w:rsidRDefault="0025508A" w:rsidP="0025508A">
            <w:r>
              <w:t xml:space="preserve">Usuario </w:t>
            </w:r>
          </w:p>
        </w:tc>
        <w:tc>
          <w:tcPr>
            <w:tcW w:w="6094" w:type="dxa"/>
          </w:tcPr>
          <w:p w14:paraId="373DCACD" w14:textId="19F9CB01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Dejar texto en un input no guardado.</w:t>
            </w:r>
          </w:p>
        </w:tc>
      </w:tr>
      <w:tr w:rsidR="0025508A" w:rsidRPr="00AB1262" w14:paraId="4D054CC2" w14:textId="77777777" w:rsidTr="0025508A">
        <w:tc>
          <w:tcPr>
            <w:tcW w:w="988" w:type="dxa"/>
          </w:tcPr>
          <w:p w14:paraId="23614834" w14:textId="116427BD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3.1.2</w:t>
            </w:r>
          </w:p>
        </w:tc>
        <w:tc>
          <w:tcPr>
            <w:tcW w:w="2268" w:type="dxa"/>
          </w:tcPr>
          <w:p w14:paraId="661BC5D6" w14:textId="559F1054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52817F81" w14:textId="247F4CC3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Notificara al usuario que tiene un mensaje sin enviar</w:t>
            </w:r>
          </w:p>
        </w:tc>
      </w:tr>
      <w:tr w:rsidR="0025508A" w:rsidRPr="00AB1262" w14:paraId="6093E84C" w14:textId="77777777" w:rsidTr="0025508A">
        <w:tc>
          <w:tcPr>
            <w:tcW w:w="988" w:type="dxa"/>
          </w:tcPr>
          <w:p w14:paraId="5F5E8099" w14:textId="0FE30B0C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3.1.3</w:t>
            </w:r>
          </w:p>
        </w:tc>
        <w:tc>
          <w:tcPr>
            <w:tcW w:w="2268" w:type="dxa"/>
          </w:tcPr>
          <w:p w14:paraId="47784A6B" w14:textId="753429FB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6CCBC6BB" w14:textId="32225BF7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Pedir confirmación para salir de todos modos.</w:t>
            </w:r>
          </w:p>
        </w:tc>
      </w:tr>
      <w:tr w:rsidR="0025508A" w:rsidRPr="00AB1262" w14:paraId="48A0F233" w14:textId="77777777" w:rsidTr="0025508A">
        <w:tc>
          <w:tcPr>
            <w:tcW w:w="988" w:type="dxa"/>
          </w:tcPr>
          <w:p w14:paraId="6A33E13F" w14:textId="457CFBA6" w:rsidR="0025508A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3.1.4</w:t>
            </w:r>
          </w:p>
        </w:tc>
        <w:tc>
          <w:tcPr>
            <w:tcW w:w="2268" w:type="dxa"/>
          </w:tcPr>
          <w:p w14:paraId="635513DD" w14:textId="3B704E1D" w:rsidR="0025508A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Usuario </w:t>
            </w:r>
          </w:p>
        </w:tc>
        <w:tc>
          <w:tcPr>
            <w:tcW w:w="6094" w:type="dxa"/>
          </w:tcPr>
          <w:p w14:paraId="51E7E74A" w14:textId="582576C0" w:rsidR="0025508A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Presiona salir.</w:t>
            </w:r>
          </w:p>
        </w:tc>
      </w:tr>
      <w:tr w:rsidR="0025508A" w:rsidRPr="00AB1262" w14:paraId="633ED263" w14:textId="77777777" w:rsidTr="0025508A">
        <w:tc>
          <w:tcPr>
            <w:tcW w:w="988" w:type="dxa"/>
          </w:tcPr>
          <w:p w14:paraId="276914F4" w14:textId="4C2865C4" w:rsidR="0025508A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3.1.5</w:t>
            </w:r>
          </w:p>
        </w:tc>
        <w:tc>
          <w:tcPr>
            <w:tcW w:w="2268" w:type="dxa"/>
          </w:tcPr>
          <w:p w14:paraId="0555947C" w14:textId="4204EB3E" w:rsidR="0025508A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3F2E033B" w14:textId="19C42DA1" w:rsidR="0025508A" w:rsidRDefault="006B5626" w:rsidP="0025508A">
            <w:pPr>
              <w:rPr>
                <w:lang w:val="es-419"/>
              </w:rPr>
            </w:pPr>
            <w:r>
              <w:rPr>
                <w:lang w:val="es-419"/>
              </w:rPr>
              <w:t>Vuelve al paso 4.</w:t>
            </w:r>
          </w:p>
        </w:tc>
      </w:tr>
    </w:tbl>
    <w:p w14:paraId="34BF7A3F" w14:textId="30C199F4" w:rsidR="00900E94" w:rsidRDefault="00900E94" w:rsidP="00AB1262">
      <w:pPr>
        <w:rPr>
          <w:lang w:val="es-419"/>
        </w:rPr>
      </w:pPr>
    </w:p>
    <w:p w14:paraId="0333E96B" w14:textId="77777777" w:rsidR="00213BAF" w:rsidRDefault="00213BAF" w:rsidP="00213BAF">
      <w:pPr>
        <w:pStyle w:val="Ttulo1"/>
        <w:widowControl/>
      </w:pPr>
      <w:bookmarkStart w:id="51" w:name="_Toc37682921"/>
      <w:proofErr w:type="spellStart"/>
      <w:r>
        <w:t>Preconditions</w:t>
      </w:r>
      <w:bookmarkEnd w:id="51"/>
      <w:proofErr w:type="spellEnd"/>
    </w:p>
    <w:p w14:paraId="68BB4C8A" w14:textId="3821DB70" w:rsidR="00213BAF" w:rsidRDefault="00213BAF" w:rsidP="00213BAF">
      <w:pPr>
        <w:pStyle w:val="Ttulo2"/>
        <w:widowControl/>
        <w:rPr>
          <w:b w:val="0"/>
          <w:lang w:val="es-419"/>
        </w:rPr>
      </w:pPr>
      <w:bookmarkStart w:id="52" w:name="_Toc37682922"/>
      <w:r>
        <w:rPr>
          <w:b w:val="0"/>
          <w:lang w:val="es-419"/>
        </w:rPr>
        <w:t>El usuario debe ingresar al sistema con las credenciales.</w:t>
      </w:r>
      <w:bookmarkEnd w:id="52"/>
    </w:p>
    <w:p w14:paraId="05EC31D5" w14:textId="77777777" w:rsidR="00213BAF" w:rsidRPr="00213BAF" w:rsidRDefault="00213BAF" w:rsidP="00213BAF">
      <w:pPr>
        <w:rPr>
          <w:lang w:val="es-419"/>
        </w:rPr>
      </w:pPr>
    </w:p>
    <w:p w14:paraId="747434AE" w14:textId="77777777" w:rsidR="00213BAF" w:rsidRDefault="00213BAF" w:rsidP="00213BAF">
      <w:pPr>
        <w:pStyle w:val="Ttulo1"/>
        <w:widowControl/>
      </w:pPr>
      <w:bookmarkStart w:id="53" w:name="_Toc37682923"/>
      <w:proofErr w:type="spellStart"/>
      <w:r>
        <w:t>Postconditions</w:t>
      </w:r>
      <w:bookmarkEnd w:id="53"/>
      <w:proofErr w:type="spellEnd"/>
    </w:p>
    <w:p w14:paraId="2915DC4A" w14:textId="52A234C9" w:rsidR="00213BAF" w:rsidRDefault="000F47DD" w:rsidP="00213BAF">
      <w:pPr>
        <w:pStyle w:val="Ttulo2"/>
        <w:widowControl/>
        <w:rPr>
          <w:b w:val="0"/>
          <w:bCs/>
          <w:lang w:val="es-419"/>
        </w:rPr>
      </w:pPr>
      <w:bookmarkStart w:id="54" w:name="_Toc37682924"/>
      <w:r>
        <w:rPr>
          <w:b w:val="0"/>
          <w:bCs/>
          <w:lang w:val="es-419"/>
        </w:rPr>
        <w:t>El sistema d</w:t>
      </w:r>
      <w:r w:rsidR="00213BAF">
        <w:rPr>
          <w:b w:val="0"/>
          <w:bCs/>
          <w:lang w:val="es-419"/>
        </w:rPr>
        <w:t xml:space="preserve">ebe guardar </w:t>
      </w:r>
      <w:r>
        <w:rPr>
          <w:b w:val="0"/>
          <w:bCs/>
          <w:lang w:val="es-419"/>
        </w:rPr>
        <w:t>todos los comentarios</w:t>
      </w:r>
      <w:r w:rsidR="00213BAF">
        <w:rPr>
          <w:b w:val="0"/>
          <w:bCs/>
          <w:lang w:val="es-419"/>
        </w:rPr>
        <w:t xml:space="preserve"> que realizo el usuario.</w:t>
      </w:r>
      <w:bookmarkEnd w:id="54"/>
    </w:p>
    <w:p w14:paraId="46B0DE12" w14:textId="77777777" w:rsidR="00213BAF" w:rsidRPr="001B5C39" w:rsidRDefault="00213BAF" w:rsidP="00213BAF">
      <w:pPr>
        <w:rPr>
          <w:lang w:val="es-419"/>
        </w:rPr>
      </w:pPr>
    </w:p>
    <w:p w14:paraId="0A44348E" w14:textId="77777777" w:rsidR="00213BAF" w:rsidRDefault="00213BAF" w:rsidP="00213BAF">
      <w:pPr>
        <w:pStyle w:val="Ttulo1"/>
      </w:pPr>
      <w:bookmarkStart w:id="55" w:name="_Toc37682925"/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bookmarkEnd w:id="55"/>
      <w:proofErr w:type="spellEnd"/>
    </w:p>
    <w:p w14:paraId="625F1954" w14:textId="044564ED" w:rsidR="006574E8" w:rsidRPr="00213BAF" w:rsidRDefault="00213BAF" w:rsidP="00AB1262">
      <w:pPr>
        <w:pStyle w:val="Ttulo2"/>
        <w:widowControl/>
        <w:rPr>
          <w:b w:val="0"/>
          <w:bCs/>
          <w:lang w:val="es-419"/>
        </w:rPr>
      </w:pPr>
      <w:bookmarkStart w:id="56" w:name="_Toc37682926"/>
      <w:r w:rsidRPr="00213BAF">
        <w:rPr>
          <w:b w:val="0"/>
          <w:bCs/>
          <w:lang w:val="es-419"/>
        </w:rPr>
        <w:t>En el caso que el usuario se</w:t>
      </w:r>
      <w:r w:rsidR="000F47DD">
        <w:rPr>
          <w:b w:val="0"/>
          <w:bCs/>
          <w:lang w:val="es-419"/>
        </w:rPr>
        <w:t>a</w:t>
      </w:r>
      <w:r w:rsidRPr="00213BAF">
        <w:rPr>
          <w:b w:val="0"/>
          <w:bCs/>
          <w:lang w:val="es-419"/>
        </w:rPr>
        <w:t xml:space="preserve"> administrador debe almacenar sus post</w:t>
      </w:r>
      <w:r>
        <w:rPr>
          <w:b w:val="0"/>
          <w:bCs/>
          <w:lang w:val="es-419"/>
        </w:rPr>
        <w:t xml:space="preserve"> y filtros</w:t>
      </w:r>
      <w:r w:rsidR="000F47DD">
        <w:rPr>
          <w:b w:val="0"/>
          <w:bCs/>
          <w:lang w:val="es-419"/>
        </w:rPr>
        <w:t xml:space="preserve"> </w:t>
      </w:r>
      <w:r>
        <w:rPr>
          <w:b w:val="0"/>
          <w:bCs/>
          <w:lang w:val="es-419"/>
        </w:rPr>
        <w:t>(comentarios eliminados).</w:t>
      </w:r>
      <w:bookmarkEnd w:id="56"/>
    </w:p>
    <w:p w14:paraId="42761586" w14:textId="47249C55" w:rsidR="00213BAF" w:rsidRDefault="00213BAF" w:rsidP="00AB1262">
      <w:pPr>
        <w:rPr>
          <w:lang w:val="es-419"/>
        </w:rPr>
      </w:pPr>
    </w:p>
    <w:p w14:paraId="628E3CDF" w14:textId="05C2289B" w:rsidR="00213BAF" w:rsidRDefault="00213BAF" w:rsidP="00AB1262">
      <w:pPr>
        <w:rPr>
          <w:lang w:val="es-419"/>
        </w:rPr>
      </w:pPr>
    </w:p>
    <w:p w14:paraId="049C83E0" w14:textId="77777777" w:rsidR="00213BAF" w:rsidRDefault="00213BAF" w:rsidP="00AB1262">
      <w:pPr>
        <w:rPr>
          <w:lang w:val="es-419"/>
        </w:rPr>
      </w:pPr>
    </w:p>
    <w:p w14:paraId="7956F9CF" w14:textId="498D047C" w:rsidR="00900E94" w:rsidRDefault="00900E94" w:rsidP="00AB1262">
      <w:pPr>
        <w:rPr>
          <w:lang w:val="es-419"/>
        </w:rPr>
      </w:pPr>
    </w:p>
    <w:p w14:paraId="41F1EA87" w14:textId="77777777" w:rsidR="00213BAF" w:rsidRDefault="00213BAF" w:rsidP="00AB1262">
      <w:pPr>
        <w:rPr>
          <w:lang w:val="es-419"/>
        </w:rPr>
      </w:pPr>
    </w:p>
    <w:p w14:paraId="43784471" w14:textId="77E66F06" w:rsidR="00900E94" w:rsidRDefault="00900E94" w:rsidP="00AB1262">
      <w:pPr>
        <w:rPr>
          <w:lang w:val="es-419"/>
        </w:rPr>
      </w:pPr>
    </w:p>
    <w:p w14:paraId="5E3E406C" w14:textId="153A6A32" w:rsidR="00900E94" w:rsidRDefault="00900E94" w:rsidP="00AB1262">
      <w:pPr>
        <w:rPr>
          <w:lang w:val="es-419"/>
        </w:rPr>
      </w:pPr>
    </w:p>
    <w:p w14:paraId="14BBD935" w14:textId="4E1A1AE1" w:rsidR="00EC5BDD" w:rsidRDefault="00EC5BDD" w:rsidP="00EC5BDD">
      <w:pPr>
        <w:pStyle w:val="Ttulo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</w:t>
      </w:r>
      <w:proofErr w:type="spellStart"/>
      <w:r>
        <w:t>Specification</w:t>
      </w:r>
      <w:proofErr w:type="spellEnd"/>
      <w:r>
        <w:t xml:space="preserve">: </w:t>
      </w:r>
      <w:r>
        <w:fldChar w:fldCharType="end"/>
      </w:r>
      <w:r>
        <w:t>Revisar comentarios</w:t>
      </w:r>
    </w:p>
    <w:p w14:paraId="058873D0" w14:textId="77777777" w:rsidR="00EC5BDD" w:rsidRDefault="00EC5BDD" w:rsidP="00EC5BDD">
      <w:pPr>
        <w:pStyle w:val="Ttulo1"/>
      </w:pPr>
      <w:bookmarkStart w:id="57" w:name="_Toc37682927"/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bookmarkEnd w:id="57"/>
      <w:proofErr w:type="spellEnd"/>
    </w:p>
    <w:p w14:paraId="5ECFB6D2" w14:textId="5F20A2CA" w:rsidR="00EC5BDD" w:rsidRPr="00AB1262" w:rsidRDefault="006574E8" w:rsidP="00EC5BDD">
      <w:pPr>
        <w:pStyle w:val="InfoBlue"/>
      </w:pPr>
      <w:r>
        <w:t xml:space="preserve">El objetivo es </w:t>
      </w:r>
      <w:r w:rsidR="000F47DD">
        <w:t>el</w:t>
      </w:r>
      <w:r>
        <w:t xml:space="preserve"> de filtr</w:t>
      </w:r>
      <w:r w:rsidR="006B5626">
        <w:t>ar</w:t>
      </w:r>
      <w:r>
        <w:t xml:space="preserve"> por parte del administrador </w:t>
      </w:r>
      <w:r w:rsidR="006B5626">
        <w:t>los comentarios de los distintos usuarios.</w:t>
      </w:r>
    </w:p>
    <w:p w14:paraId="1EF77738" w14:textId="70AACC73" w:rsidR="00EC5BDD" w:rsidRDefault="00EC5BDD" w:rsidP="00EC5BDD">
      <w:pPr>
        <w:pStyle w:val="Ttulo1"/>
        <w:widowControl/>
      </w:pPr>
      <w:bookmarkStart w:id="58" w:name="_Toc37682928"/>
      <w:r>
        <w:t xml:space="preserve">Basic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bookmarkEnd w:id="58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EC5BDD" w14:paraId="01ED3101" w14:textId="77777777" w:rsidTr="0025508A">
        <w:tc>
          <w:tcPr>
            <w:tcW w:w="988" w:type="dxa"/>
          </w:tcPr>
          <w:p w14:paraId="16A55585" w14:textId="77777777" w:rsidR="00EC5BDD" w:rsidRDefault="00EC5BDD" w:rsidP="0025508A">
            <w:r>
              <w:t>Paso</w:t>
            </w:r>
          </w:p>
        </w:tc>
        <w:tc>
          <w:tcPr>
            <w:tcW w:w="2268" w:type="dxa"/>
          </w:tcPr>
          <w:p w14:paraId="5FCE8F4E" w14:textId="77777777" w:rsidR="00EC5BDD" w:rsidRDefault="00EC5BDD" w:rsidP="0025508A">
            <w:r>
              <w:t>Rol</w:t>
            </w:r>
          </w:p>
        </w:tc>
        <w:tc>
          <w:tcPr>
            <w:tcW w:w="6094" w:type="dxa"/>
          </w:tcPr>
          <w:p w14:paraId="125C81D3" w14:textId="1C81E4BB" w:rsidR="00EC5BDD" w:rsidRDefault="00EC5BDD" w:rsidP="0025508A">
            <w:r>
              <w:t>Acción</w:t>
            </w:r>
            <w:r w:rsidR="00972D7C">
              <w:t>.</w:t>
            </w:r>
          </w:p>
        </w:tc>
      </w:tr>
      <w:tr w:rsidR="00EC5BDD" w:rsidRPr="00AB1262" w14:paraId="56B5342D" w14:textId="77777777" w:rsidTr="0025508A">
        <w:tc>
          <w:tcPr>
            <w:tcW w:w="988" w:type="dxa"/>
          </w:tcPr>
          <w:p w14:paraId="037DB36E" w14:textId="77777777" w:rsidR="00EC5BDD" w:rsidRDefault="00EC5BDD" w:rsidP="0025508A">
            <w:r>
              <w:t>1</w:t>
            </w:r>
          </w:p>
        </w:tc>
        <w:tc>
          <w:tcPr>
            <w:tcW w:w="2268" w:type="dxa"/>
          </w:tcPr>
          <w:p w14:paraId="0859420E" w14:textId="5B5F75C5" w:rsidR="00EC5BDD" w:rsidRDefault="00EC5BDD" w:rsidP="0025508A">
            <w:r>
              <w:t xml:space="preserve">Administrador </w:t>
            </w:r>
          </w:p>
        </w:tc>
        <w:tc>
          <w:tcPr>
            <w:tcW w:w="6094" w:type="dxa"/>
          </w:tcPr>
          <w:p w14:paraId="6347DB4E" w14:textId="210F8EAC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Presiona botón de </w:t>
            </w:r>
            <w:r w:rsidR="006B5626">
              <w:rPr>
                <w:lang w:val="es-419"/>
              </w:rPr>
              <w:t xml:space="preserve">“Filtrar </w:t>
            </w:r>
            <w:r>
              <w:rPr>
                <w:lang w:val="es-419"/>
              </w:rPr>
              <w:t>comentarios</w:t>
            </w:r>
            <w:r w:rsidR="00E81BF1">
              <w:rPr>
                <w:lang w:val="es-419"/>
              </w:rPr>
              <w:t xml:space="preserve"> reportados</w:t>
            </w:r>
            <w:r w:rsidR="006B5626">
              <w:rPr>
                <w:lang w:val="es-419"/>
              </w:rPr>
              <w:t>”</w:t>
            </w:r>
            <w:r>
              <w:rPr>
                <w:lang w:val="es-419"/>
              </w:rPr>
              <w:t>.</w:t>
            </w:r>
          </w:p>
        </w:tc>
      </w:tr>
      <w:tr w:rsidR="00EC5BDD" w:rsidRPr="00AB1262" w14:paraId="0083BA90" w14:textId="77777777" w:rsidTr="0025508A">
        <w:tc>
          <w:tcPr>
            <w:tcW w:w="988" w:type="dxa"/>
          </w:tcPr>
          <w:p w14:paraId="009F8A6D" w14:textId="77777777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038E368B" w14:textId="6754AAD3" w:rsidR="00EC5BDD" w:rsidRPr="00AB1262" w:rsidRDefault="00972D7C" w:rsidP="0025508A">
            <w:pPr>
              <w:rPr>
                <w:lang w:val="es-419"/>
              </w:rPr>
            </w:pPr>
            <w:r>
              <w:rPr>
                <w:lang w:val="es-419"/>
              </w:rPr>
              <w:t>S</w:t>
            </w:r>
            <w:r w:rsidR="00EC5BDD">
              <w:rPr>
                <w:lang w:val="es-419"/>
              </w:rPr>
              <w:t>istema</w:t>
            </w:r>
          </w:p>
        </w:tc>
        <w:tc>
          <w:tcPr>
            <w:tcW w:w="6094" w:type="dxa"/>
          </w:tcPr>
          <w:p w14:paraId="01CF15CB" w14:textId="5CFDA4ED" w:rsidR="00EC5BDD" w:rsidRPr="00AB1262" w:rsidRDefault="006B5626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Redirige a una vista </w:t>
            </w:r>
            <w:r w:rsidR="00E96017">
              <w:rPr>
                <w:lang w:val="es-419"/>
              </w:rPr>
              <w:t>donde despliega</w:t>
            </w:r>
            <w:r>
              <w:rPr>
                <w:lang w:val="es-419"/>
              </w:rPr>
              <w:t xml:space="preserve"> </w:t>
            </w:r>
            <w:r w:rsidR="00EC5BDD">
              <w:rPr>
                <w:lang w:val="es-419"/>
              </w:rPr>
              <w:t>de</w:t>
            </w:r>
            <w:r>
              <w:rPr>
                <w:lang w:val="es-419"/>
              </w:rPr>
              <w:t xml:space="preserve"> una</w:t>
            </w:r>
            <w:r w:rsidR="00EC5BDD">
              <w:rPr>
                <w:lang w:val="es-419"/>
              </w:rPr>
              <w:t xml:space="preserve"> forma ordenada todos los comentarios</w:t>
            </w:r>
            <w:r w:rsidR="00E81BF1">
              <w:rPr>
                <w:lang w:val="es-419"/>
              </w:rPr>
              <w:t xml:space="preserve"> reportados</w:t>
            </w:r>
            <w:r w:rsidR="00EC5BDD">
              <w:rPr>
                <w:lang w:val="es-419"/>
              </w:rPr>
              <w:t xml:space="preserve"> hasta la fecha.</w:t>
            </w:r>
          </w:p>
        </w:tc>
      </w:tr>
      <w:tr w:rsidR="00EC5BDD" w:rsidRPr="00AB1262" w14:paraId="1AD55037" w14:textId="77777777" w:rsidTr="0025508A">
        <w:tc>
          <w:tcPr>
            <w:tcW w:w="988" w:type="dxa"/>
          </w:tcPr>
          <w:p w14:paraId="5898E827" w14:textId="77777777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7D0F0442" w14:textId="7856597C" w:rsidR="00EC5BDD" w:rsidRPr="00AB1262" w:rsidRDefault="00EC5BDD" w:rsidP="0025508A">
            <w:pPr>
              <w:rPr>
                <w:lang w:val="es-419"/>
              </w:rPr>
            </w:pPr>
            <w:r>
              <w:t>Administrador</w:t>
            </w:r>
          </w:p>
        </w:tc>
        <w:tc>
          <w:tcPr>
            <w:tcW w:w="6094" w:type="dxa"/>
          </w:tcPr>
          <w:p w14:paraId="44235734" w14:textId="61A14F67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Revisa comentarios </w:t>
            </w:r>
            <w:r w:rsidR="00E81BF1">
              <w:rPr>
                <w:lang w:val="es-419"/>
              </w:rPr>
              <w:t xml:space="preserve">reportados </w:t>
            </w:r>
            <w:r>
              <w:rPr>
                <w:lang w:val="es-419"/>
              </w:rPr>
              <w:t xml:space="preserve">y selecciona los que </w:t>
            </w:r>
            <w:r w:rsidR="006B5626">
              <w:rPr>
                <w:lang w:val="es-419"/>
              </w:rPr>
              <w:t>quiere borrar</w:t>
            </w:r>
            <w:r>
              <w:rPr>
                <w:lang w:val="es-419"/>
              </w:rPr>
              <w:t>.</w:t>
            </w:r>
          </w:p>
        </w:tc>
      </w:tr>
      <w:tr w:rsidR="00EC5BDD" w:rsidRPr="00AB1262" w14:paraId="642AA88B" w14:textId="77777777" w:rsidTr="0025508A">
        <w:tc>
          <w:tcPr>
            <w:tcW w:w="988" w:type="dxa"/>
          </w:tcPr>
          <w:p w14:paraId="04731E28" w14:textId="77777777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14:paraId="4F58A5A5" w14:textId="77777777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16D77EDD" w14:textId="77C8A24D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Almacena las selecciones del administrador</w:t>
            </w:r>
            <w:r w:rsidR="006B5626">
              <w:rPr>
                <w:lang w:val="es-419"/>
              </w:rPr>
              <w:t>.</w:t>
            </w:r>
          </w:p>
        </w:tc>
      </w:tr>
      <w:tr w:rsidR="00EC5BDD" w:rsidRPr="00AB1262" w14:paraId="78C61C8D" w14:textId="77777777" w:rsidTr="0025508A">
        <w:tc>
          <w:tcPr>
            <w:tcW w:w="988" w:type="dxa"/>
          </w:tcPr>
          <w:p w14:paraId="5390C88B" w14:textId="77777777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14:paraId="746A537C" w14:textId="09E74819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2E11B7D4" w14:textId="59A6216D" w:rsidR="00EC5BDD" w:rsidRPr="00AB1262" w:rsidRDefault="00972D7C" w:rsidP="0025508A">
            <w:pPr>
              <w:rPr>
                <w:lang w:val="es-419"/>
              </w:rPr>
            </w:pPr>
            <w:r>
              <w:rPr>
                <w:lang w:val="es-419"/>
              </w:rPr>
              <w:t>Dispone</w:t>
            </w:r>
            <w:r w:rsidR="00EC5BDD">
              <w:rPr>
                <w:lang w:val="es-419"/>
              </w:rPr>
              <w:t xml:space="preserve"> en la </w:t>
            </w:r>
            <w:r w:rsidR="000F47DD">
              <w:rPr>
                <w:lang w:val="es-419"/>
              </w:rPr>
              <w:t>página</w:t>
            </w:r>
            <w:r w:rsidR="00EC5BDD">
              <w:rPr>
                <w:lang w:val="es-419"/>
              </w:rPr>
              <w:t xml:space="preserve"> el botón “Eliminar comentarios seleccionados”</w:t>
            </w:r>
            <w:r>
              <w:rPr>
                <w:lang w:val="es-419"/>
              </w:rPr>
              <w:t>.</w:t>
            </w:r>
          </w:p>
        </w:tc>
      </w:tr>
      <w:tr w:rsidR="00EC5BDD" w:rsidRPr="00AB1262" w14:paraId="6A81A4B4" w14:textId="77777777" w:rsidTr="0025508A">
        <w:tc>
          <w:tcPr>
            <w:tcW w:w="988" w:type="dxa"/>
          </w:tcPr>
          <w:p w14:paraId="63423393" w14:textId="4FD56CD4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  <w:tc>
          <w:tcPr>
            <w:tcW w:w="2268" w:type="dxa"/>
          </w:tcPr>
          <w:p w14:paraId="7DC16D09" w14:textId="45BBC731" w:rsidR="00EC5BDD" w:rsidRPr="00AB1262" w:rsidRDefault="00EC5BDD" w:rsidP="0025508A">
            <w:pPr>
              <w:rPr>
                <w:lang w:val="es-419"/>
              </w:rPr>
            </w:pPr>
            <w:r>
              <w:t>Administrador</w:t>
            </w:r>
          </w:p>
        </w:tc>
        <w:tc>
          <w:tcPr>
            <w:tcW w:w="6094" w:type="dxa"/>
          </w:tcPr>
          <w:p w14:paraId="0080DBEC" w14:textId="7D6028B5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Presiona botón</w:t>
            </w:r>
            <w:r w:rsidR="00972D7C">
              <w:rPr>
                <w:lang w:val="es-419"/>
              </w:rPr>
              <w:t xml:space="preserve"> </w:t>
            </w:r>
            <w:r>
              <w:rPr>
                <w:lang w:val="es-419"/>
              </w:rPr>
              <w:t xml:space="preserve">“Eliminar los </w:t>
            </w:r>
            <w:r w:rsidR="00E81BF1">
              <w:rPr>
                <w:lang w:val="es-419"/>
              </w:rPr>
              <w:t>comentarios seleccionados</w:t>
            </w:r>
            <w:r>
              <w:rPr>
                <w:lang w:val="es-419"/>
              </w:rPr>
              <w:t>”</w:t>
            </w:r>
            <w:r w:rsidR="00972D7C">
              <w:rPr>
                <w:lang w:val="es-419"/>
              </w:rPr>
              <w:t>.</w:t>
            </w:r>
          </w:p>
        </w:tc>
      </w:tr>
      <w:tr w:rsidR="00EC5BDD" w:rsidRPr="00AB1262" w14:paraId="63259831" w14:textId="77777777" w:rsidTr="0025508A">
        <w:tc>
          <w:tcPr>
            <w:tcW w:w="988" w:type="dxa"/>
          </w:tcPr>
          <w:p w14:paraId="0A988189" w14:textId="63963310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2268" w:type="dxa"/>
          </w:tcPr>
          <w:p w14:paraId="17AE122E" w14:textId="03FD3B52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0BFC250A" w14:textId="1C725933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Busca y elimina todos los comentarios</w:t>
            </w:r>
            <w:r w:rsidR="00E81BF1">
              <w:rPr>
                <w:lang w:val="es-419"/>
              </w:rPr>
              <w:t xml:space="preserve"> </w:t>
            </w:r>
            <w:r w:rsidR="00E81BF1">
              <w:rPr>
                <w:lang w:val="es-419"/>
              </w:rPr>
              <w:t>reportados</w:t>
            </w:r>
            <w:r>
              <w:rPr>
                <w:lang w:val="es-419"/>
              </w:rPr>
              <w:t xml:space="preserve"> que seleccion</w:t>
            </w:r>
            <w:r w:rsidR="00972D7C">
              <w:rPr>
                <w:lang w:val="es-419"/>
              </w:rPr>
              <w:t>ó</w:t>
            </w:r>
            <w:r>
              <w:rPr>
                <w:lang w:val="es-419"/>
              </w:rPr>
              <w:t xml:space="preserve"> el administrador.</w:t>
            </w:r>
          </w:p>
        </w:tc>
      </w:tr>
      <w:tr w:rsidR="006B5626" w:rsidRPr="00AB1262" w14:paraId="1C331B2E" w14:textId="77777777" w:rsidTr="0025508A">
        <w:tc>
          <w:tcPr>
            <w:tcW w:w="988" w:type="dxa"/>
          </w:tcPr>
          <w:p w14:paraId="38764D76" w14:textId="6FA67904" w:rsidR="006B5626" w:rsidRDefault="006B5626" w:rsidP="0025508A">
            <w:pPr>
              <w:rPr>
                <w:lang w:val="es-419"/>
              </w:rPr>
            </w:pPr>
            <w:r>
              <w:rPr>
                <w:lang w:val="es-419"/>
              </w:rPr>
              <w:t>8</w:t>
            </w:r>
          </w:p>
        </w:tc>
        <w:tc>
          <w:tcPr>
            <w:tcW w:w="2268" w:type="dxa"/>
          </w:tcPr>
          <w:p w14:paraId="2D8668E8" w14:textId="2215CCDC" w:rsidR="006B5626" w:rsidRDefault="006B5626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1873593C" w14:textId="5168C4B5" w:rsidR="006B5626" w:rsidRDefault="00972D7C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Se regresa al paso </w:t>
            </w:r>
            <w:r w:rsidR="006B5626">
              <w:rPr>
                <w:lang w:val="es-419"/>
              </w:rPr>
              <w:t>2</w:t>
            </w:r>
            <w:r>
              <w:rPr>
                <w:lang w:val="es-419"/>
              </w:rPr>
              <w:t>.</w:t>
            </w:r>
          </w:p>
        </w:tc>
      </w:tr>
    </w:tbl>
    <w:p w14:paraId="7D08B669" w14:textId="524AC777" w:rsidR="00900E94" w:rsidRDefault="00900E94" w:rsidP="00AB1262">
      <w:pPr>
        <w:rPr>
          <w:lang w:val="es-419"/>
        </w:rPr>
      </w:pPr>
    </w:p>
    <w:p w14:paraId="6F167303" w14:textId="77777777" w:rsidR="006B5626" w:rsidRDefault="006B5626" w:rsidP="006B5626">
      <w:pPr>
        <w:pStyle w:val="Ttulo1"/>
      </w:pPr>
      <w:bookmarkStart w:id="59" w:name="_Toc37682929"/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bookmarkEnd w:id="59"/>
      <w:proofErr w:type="spellEnd"/>
    </w:p>
    <w:p w14:paraId="0233136F" w14:textId="4A0F63C0" w:rsidR="006B5626" w:rsidRDefault="00E96017" w:rsidP="006B5626">
      <w:pPr>
        <w:rPr>
          <w:b/>
        </w:rPr>
      </w:pPr>
      <w:r>
        <w:t>5</w:t>
      </w:r>
      <w:r w:rsidR="006B5626">
        <w:t xml:space="preserve">.1 </w:t>
      </w:r>
      <w:r w:rsidR="006B5626">
        <w:rPr>
          <w:b/>
        </w:rPr>
        <w:t>Deseleccionar comentario a borrar</w:t>
      </w:r>
      <w:r w:rsidR="000F47DD">
        <w:rPr>
          <w:b/>
        </w:rPr>
        <w:t>.</w:t>
      </w:r>
    </w:p>
    <w:p w14:paraId="4B728E3C" w14:textId="77777777" w:rsidR="000F47DD" w:rsidRDefault="000F47DD" w:rsidP="006B56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6B5626" w14:paraId="455F62AB" w14:textId="77777777" w:rsidTr="002B73B7">
        <w:tc>
          <w:tcPr>
            <w:tcW w:w="988" w:type="dxa"/>
          </w:tcPr>
          <w:p w14:paraId="7C7D3F45" w14:textId="77777777" w:rsidR="006B5626" w:rsidRDefault="006B5626" w:rsidP="002B73B7">
            <w:r>
              <w:t>Paso</w:t>
            </w:r>
          </w:p>
        </w:tc>
        <w:tc>
          <w:tcPr>
            <w:tcW w:w="2268" w:type="dxa"/>
          </w:tcPr>
          <w:p w14:paraId="6BF131E0" w14:textId="77777777" w:rsidR="006B5626" w:rsidRDefault="006B5626" w:rsidP="002B73B7">
            <w:r>
              <w:t>Rol</w:t>
            </w:r>
          </w:p>
        </w:tc>
        <w:tc>
          <w:tcPr>
            <w:tcW w:w="6094" w:type="dxa"/>
          </w:tcPr>
          <w:p w14:paraId="1F13603A" w14:textId="77777777" w:rsidR="006B5626" w:rsidRDefault="006B5626" w:rsidP="002B73B7">
            <w:r>
              <w:t>Acción</w:t>
            </w:r>
          </w:p>
        </w:tc>
      </w:tr>
      <w:tr w:rsidR="006B5626" w:rsidRPr="00AB1262" w14:paraId="77C4AB33" w14:textId="77777777" w:rsidTr="002B73B7">
        <w:tc>
          <w:tcPr>
            <w:tcW w:w="988" w:type="dxa"/>
          </w:tcPr>
          <w:p w14:paraId="77590C8A" w14:textId="25DA8DC0" w:rsidR="006B5626" w:rsidRDefault="00E96017" w:rsidP="002B73B7">
            <w:r>
              <w:t>5</w:t>
            </w:r>
            <w:r w:rsidR="006B5626">
              <w:t>.1.1</w:t>
            </w:r>
          </w:p>
        </w:tc>
        <w:tc>
          <w:tcPr>
            <w:tcW w:w="2268" w:type="dxa"/>
          </w:tcPr>
          <w:p w14:paraId="2E4302D8" w14:textId="5B22ACA9" w:rsidR="006B5626" w:rsidRDefault="00E96017" w:rsidP="002B73B7">
            <w:r>
              <w:t xml:space="preserve">Administrador </w:t>
            </w:r>
          </w:p>
        </w:tc>
        <w:tc>
          <w:tcPr>
            <w:tcW w:w="6094" w:type="dxa"/>
          </w:tcPr>
          <w:p w14:paraId="5BD0E3EC" w14:textId="3515605A" w:rsidR="006B5626" w:rsidRPr="00AB1262" w:rsidRDefault="00E96017" w:rsidP="002B73B7">
            <w:pPr>
              <w:rPr>
                <w:lang w:val="es-419"/>
              </w:rPr>
            </w:pPr>
            <w:r>
              <w:rPr>
                <w:lang w:val="es-419"/>
              </w:rPr>
              <w:t>Selecciona comentario</w:t>
            </w:r>
            <w:r w:rsidR="00E81BF1">
              <w:rPr>
                <w:lang w:val="es-419"/>
              </w:rPr>
              <w:t xml:space="preserve"> </w:t>
            </w:r>
            <w:r w:rsidR="00E81BF1">
              <w:rPr>
                <w:lang w:val="es-419"/>
              </w:rPr>
              <w:t>reportados</w:t>
            </w:r>
            <w:r>
              <w:rPr>
                <w:lang w:val="es-419"/>
              </w:rPr>
              <w:t xml:space="preserve"> que iba a borrar para deseleccionarlo de la lista de borrado.</w:t>
            </w:r>
          </w:p>
        </w:tc>
      </w:tr>
      <w:tr w:rsidR="006B5626" w:rsidRPr="00AB1262" w14:paraId="320487FF" w14:textId="77777777" w:rsidTr="002B73B7">
        <w:tc>
          <w:tcPr>
            <w:tcW w:w="988" w:type="dxa"/>
          </w:tcPr>
          <w:p w14:paraId="4EE8B4E5" w14:textId="6B013C5F" w:rsidR="006B5626" w:rsidRPr="00AB1262" w:rsidRDefault="00E96017" w:rsidP="002B73B7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  <w:r w:rsidR="006B5626">
              <w:rPr>
                <w:lang w:val="es-419"/>
              </w:rPr>
              <w:t>.1.2</w:t>
            </w:r>
          </w:p>
        </w:tc>
        <w:tc>
          <w:tcPr>
            <w:tcW w:w="2268" w:type="dxa"/>
          </w:tcPr>
          <w:p w14:paraId="50708849" w14:textId="39928577" w:rsidR="006B5626" w:rsidRPr="00AB1262" w:rsidRDefault="00E96017" w:rsidP="002B73B7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08294339" w14:textId="589A23DD" w:rsidR="006B5626" w:rsidRPr="00AB1262" w:rsidRDefault="00E96017" w:rsidP="002B73B7">
            <w:pPr>
              <w:rPr>
                <w:lang w:val="es-419"/>
              </w:rPr>
            </w:pPr>
            <w:r>
              <w:rPr>
                <w:lang w:val="es-419"/>
              </w:rPr>
              <w:t>Elimina selección de la lista.</w:t>
            </w:r>
          </w:p>
        </w:tc>
      </w:tr>
      <w:tr w:rsidR="006B5626" w:rsidRPr="00AB1262" w14:paraId="64E6D1FF" w14:textId="77777777" w:rsidTr="002B73B7">
        <w:tc>
          <w:tcPr>
            <w:tcW w:w="988" w:type="dxa"/>
          </w:tcPr>
          <w:p w14:paraId="72E21481" w14:textId="2B0455ED" w:rsidR="006B5626" w:rsidRPr="00AB1262" w:rsidRDefault="00E96017" w:rsidP="002B73B7">
            <w:pPr>
              <w:rPr>
                <w:lang w:val="es-419"/>
              </w:rPr>
            </w:pPr>
            <w:r>
              <w:rPr>
                <w:lang w:val="es-419"/>
              </w:rPr>
              <w:t>5.1.3</w:t>
            </w:r>
          </w:p>
        </w:tc>
        <w:tc>
          <w:tcPr>
            <w:tcW w:w="2268" w:type="dxa"/>
          </w:tcPr>
          <w:p w14:paraId="66399504" w14:textId="76172E80" w:rsidR="006B5626" w:rsidRPr="00AB1262" w:rsidRDefault="00E96017" w:rsidP="002B73B7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4A16B9E8" w14:textId="435F0640" w:rsidR="006B5626" w:rsidRPr="00AB1262" w:rsidRDefault="00972D7C" w:rsidP="002B73B7">
            <w:pPr>
              <w:rPr>
                <w:lang w:val="es-419"/>
              </w:rPr>
            </w:pPr>
            <w:r>
              <w:rPr>
                <w:lang w:val="es-419"/>
              </w:rPr>
              <w:t>Administrador</w:t>
            </w:r>
            <w:r w:rsidR="00E96017">
              <w:rPr>
                <w:lang w:val="es-419"/>
              </w:rPr>
              <w:t xml:space="preserve"> vuelve al paso 3 </w:t>
            </w:r>
          </w:p>
        </w:tc>
      </w:tr>
    </w:tbl>
    <w:p w14:paraId="19D2FAAC" w14:textId="4DE7552D" w:rsidR="00900E94" w:rsidRDefault="00900E94" w:rsidP="00AB1262">
      <w:pPr>
        <w:rPr>
          <w:lang w:val="es-419"/>
        </w:rPr>
      </w:pPr>
    </w:p>
    <w:p w14:paraId="2CC571FE" w14:textId="25C29321" w:rsidR="00213BAF" w:rsidRDefault="00213BAF" w:rsidP="00213BAF">
      <w:pPr>
        <w:pStyle w:val="Ttulo1"/>
        <w:widowControl/>
      </w:pPr>
      <w:bookmarkStart w:id="60" w:name="_Toc37682930"/>
      <w:proofErr w:type="spellStart"/>
      <w:r>
        <w:t>Preconditions</w:t>
      </w:r>
      <w:bookmarkEnd w:id="60"/>
      <w:proofErr w:type="spellEnd"/>
    </w:p>
    <w:p w14:paraId="349332E7" w14:textId="3FC55197" w:rsidR="000F47DD" w:rsidRPr="000F47DD" w:rsidRDefault="000F47DD" w:rsidP="000F47DD">
      <w:pPr>
        <w:pStyle w:val="Ttulo2"/>
        <w:widowControl/>
        <w:rPr>
          <w:b w:val="0"/>
          <w:lang w:val="es-419"/>
        </w:rPr>
      </w:pPr>
      <w:bookmarkStart w:id="61" w:name="_Toc37682931"/>
      <w:r>
        <w:rPr>
          <w:b w:val="0"/>
          <w:lang w:val="es-419"/>
        </w:rPr>
        <w:t>El usuario debe ingresar al sistema con las credenciales.</w:t>
      </w:r>
      <w:bookmarkEnd w:id="61"/>
    </w:p>
    <w:p w14:paraId="2DB2D685" w14:textId="4753E503" w:rsidR="00213BAF" w:rsidRPr="004811BB" w:rsidRDefault="00213BAF" w:rsidP="00213BAF">
      <w:pPr>
        <w:pStyle w:val="Ttulo2"/>
        <w:widowControl/>
        <w:rPr>
          <w:b w:val="0"/>
          <w:lang w:val="es-419"/>
        </w:rPr>
      </w:pPr>
      <w:bookmarkStart w:id="62" w:name="_Toc37682932"/>
      <w:r>
        <w:rPr>
          <w:b w:val="0"/>
          <w:lang w:val="es-419"/>
        </w:rPr>
        <w:t>Ser administrador del sistema.</w:t>
      </w:r>
      <w:bookmarkEnd w:id="62"/>
    </w:p>
    <w:p w14:paraId="40DC7D77" w14:textId="673190A6" w:rsidR="00213BAF" w:rsidRDefault="00213BAF" w:rsidP="00213BAF">
      <w:pPr>
        <w:pStyle w:val="Ttulo2"/>
        <w:widowControl/>
        <w:rPr>
          <w:lang w:val="es-419"/>
        </w:rPr>
      </w:pPr>
      <w:bookmarkStart w:id="63" w:name="_Toc37682933"/>
      <w:r>
        <w:rPr>
          <w:b w:val="0"/>
          <w:lang w:val="es-419"/>
        </w:rPr>
        <w:t>Tener comentarios almacenados.</w:t>
      </w:r>
      <w:bookmarkEnd w:id="63"/>
    </w:p>
    <w:p w14:paraId="65C60D34" w14:textId="77777777" w:rsidR="00213BAF" w:rsidRPr="004811BB" w:rsidRDefault="00213BAF" w:rsidP="00213BAF">
      <w:pPr>
        <w:rPr>
          <w:lang w:val="es-419"/>
        </w:rPr>
      </w:pPr>
    </w:p>
    <w:p w14:paraId="79F56EF6" w14:textId="77777777" w:rsidR="00213BAF" w:rsidRDefault="00213BAF" w:rsidP="00213BAF">
      <w:pPr>
        <w:pStyle w:val="Ttulo1"/>
        <w:widowControl/>
      </w:pPr>
      <w:bookmarkStart w:id="64" w:name="_Toc37682934"/>
      <w:proofErr w:type="spellStart"/>
      <w:r>
        <w:t>Postconditions</w:t>
      </w:r>
      <w:bookmarkEnd w:id="64"/>
      <w:proofErr w:type="spellEnd"/>
    </w:p>
    <w:p w14:paraId="57AEC2DC" w14:textId="1BF9222F" w:rsidR="00213BAF" w:rsidRDefault="00213BAF" w:rsidP="00213BAF">
      <w:pPr>
        <w:pStyle w:val="Ttulo2"/>
        <w:widowControl/>
        <w:rPr>
          <w:lang w:val="es-419"/>
        </w:rPr>
      </w:pPr>
      <w:bookmarkStart w:id="65" w:name="_Toc37682935"/>
      <w:r>
        <w:rPr>
          <w:b w:val="0"/>
          <w:lang w:val="es-419"/>
        </w:rPr>
        <w:t>Se deben borrar para siempre los comentarios.</w:t>
      </w:r>
      <w:bookmarkEnd w:id="65"/>
    </w:p>
    <w:p w14:paraId="64E336E3" w14:textId="77777777" w:rsidR="00213BAF" w:rsidRPr="009814E8" w:rsidRDefault="00213BAF" w:rsidP="00213BAF">
      <w:pPr>
        <w:rPr>
          <w:lang w:val="es-419"/>
        </w:rPr>
      </w:pPr>
    </w:p>
    <w:p w14:paraId="7BBD903B" w14:textId="77777777" w:rsidR="00213BAF" w:rsidRPr="004811BB" w:rsidRDefault="00213BAF" w:rsidP="00213BAF">
      <w:pPr>
        <w:rPr>
          <w:lang w:val="es-419"/>
        </w:rPr>
      </w:pPr>
    </w:p>
    <w:p w14:paraId="32532B9C" w14:textId="77777777" w:rsidR="00213BAF" w:rsidRDefault="00213BAF" w:rsidP="00213BAF">
      <w:pPr>
        <w:pStyle w:val="Ttulo1"/>
      </w:pPr>
      <w:bookmarkStart w:id="66" w:name="_Toc37682936"/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bookmarkStart w:id="67" w:name="_GoBack"/>
      <w:bookmarkEnd w:id="66"/>
      <w:bookmarkEnd w:id="67"/>
      <w:proofErr w:type="spellEnd"/>
    </w:p>
    <w:p w14:paraId="3BBCC308" w14:textId="13AB5137" w:rsidR="00213BAF" w:rsidRPr="00B4069F" w:rsidRDefault="00213BAF" w:rsidP="00213BAF">
      <w:pPr>
        <w:pStyle w:val="Ttulo2"/>
        <w:widowControl/>
        <w:rPr>
          <w:b w:val="0"/>
          <w:lang w:val="es-419"/>
        </w:rPr>
      </w:pPr>
      <w:bookmarkStart w:id="68" w:name="_Toc37682937"/>
      <w:r>
        <w:rPr>
          <w:b w:val="0"/>
          <w:lang w:val="es-419"/>
        </w:rPr>
        <w:t>Se deben cargar todos los comentarios</w:t>
      </w:r>
      <w:r w:rsidR="00E81BF1" w:rsidRPr="00E81BF1">
        <w:t xml:space="preserve"> </w:t>
      </w:r>
      <w:r w:rsidR="00E81BF1" w:rsidRPr="00E81BF1">
        <w:rPr>
          <w:b w:val="0"/>
          <w:lang w:val="es-419"/>
        </w:rPr>
        <w:t>reportados</w:t>
      </w:r>
      <w:r>
        <w:rPr>
          <w:b w:val="0"/>
          <w:lang w:val="es-419"/>
        </w:rPr>
        <w:t>.</w:t>
      </w:r>
      <w:bookmarkEnd w:id="68"/>
    </w:p>
    <w:p w14:paraId="3EBB7E22" w14:textId="39E2AF93" w:rsidR="00900E94" w:rsidRDefault="00900E94" w:rsidP="00AB1262">
      <w:pPr>
        <w:rPr>
          <w:lang w:val="es-419"/>
        </w:rPr>
      </w:pPr>
    </w:p>
    <w:p w14:paraId="48767058" w14:textId="02C0C6ED" w:rsidR="00900E94" w:rsidRDefault="00900E94" w:rsidP="00AB1262">
      <w:pPr>
        <w:rPr>
          <w:lang w:val="es-419"/>
        </w:rPr>
      </w:pPr>
    </w:p>
    <w:p w14:paraId="10B61D87" w14:textId="5392EF0F" w:rsidR="00DD6B88" w:rsidRPr="00B4069F" w:rsidRDefault="00DD6B88" w:rsidP="00213BAF">
      <w:pPr>
        <w:pStyle w:val="Ttulo2"/>
        <w:widowControl/>
        <w:numPr>
          <w:ilvl w:val="0"/>
          <w:numId w:val="0"/>
        </w:numPr>
        <w:rPr>
          <w:b w:val="0"/>
          <w:lang w:val="es-419"/>
        </w:rPr>
      </w:pPr>
    </w:p>
    <w:sectPr w:rsidR="00DD6B88" w:rsidRPr="00B4069F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B8BFD" w14:textId="77777777" w:rsidR="00466157" w:rsidRDefault="00466157">
      <w:pPr>
        <w:spacing w:line="240" w:lineRule="auto"/>
      </w:pPr>
      <w:r>
        <w:separator/>
      </w:r>
    </w:p>
  </w:endnote>
  <w:endnote w:type="continuationSeparator" w:id="0">
    <w:p w14:paraId="6524A756" w14:textId="77777777" w:rsidR="00466157" w:rsidRDefault="004661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5508A" w14:paraId="37F0B16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4793E2" w14:textId="77777777" w:rsidR="0025508A" w:rsidRDefault="0025508A">
          <w:pPr>
            <w:ind w:right="360"/>
            <w:rPr>
              <w:sz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0122E9" w14:textId="4AFB7BC4" w:rsidR="0025508A" w:rsidRDefault="0025508A" w:rsidP="009167B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466157">
            <w:fldChar w:fldCharType="begin"/>
          </w:r>
          <w:r w:rsidR="00466157">
            <w:instrText xml:space="preserve"> DOCPROPERTY "Company"  \* MERGEFORMAT </w:instrText>
          </w:r>
          <w:r w:rsidR="00466157">
            <w:fldChar w:fldCharType="separate"/>
          </w:r>
          <w:r>
            <w:t>ICF232</w:t>
          </w:r>
          <w:r w:rsidR="0046615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81BF1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A52E5F" w14:textId="77777777" w:rsidR="0025508A" w:rsidRDefault="0025508A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14:paraId="27D198ED" w14:textId="77777777" w:rsidR="0025508A" w:rsidRDefault="002550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0D9C6" w14:textId="77777777" w:rsidR="00466157" w:rsidRDefault="00466157">
      <w:pPr>
        <w:spacing w:line="240" w:lineRule="auto"/>
      </w:pPr>
      <w:r>
        <w:separator/>
      </w:r>
    </w:p>
  </w:footnote>
  <w:footnote w:type="continuationSeparator" w:id="0">
    <w:p w14:paraId="526C1BDC" w14:textId="77777777" w:rsidR="00466157" w:rsidRDefault="004661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BC14C" w14:textId="77777777" w:rsidR="0025508A" w:rsidRDefault="0025508A">
    <w:pPr>
      <w:rPr>
        <w:sz w:val="24"/>
      </w:rPr>
    </w:pPr>
  </w:p>
  <w:p w14:paraId="1723640B" w14:textId="77777777" w:rsidR="0025508A" w:rsidRDefault="0025508A">
    <w:pPr>
      <w:pBdr>
        <w:top w:val="single" w:sz="6" w:space="1" w:color="auto"/>
      </w:pBdr>
      <w:rPr>
        <w:sz w:val="24"/>
      </w:rPr>
    </w:pPr>
  </w:p>
  <w:p w14:paraId="43C1AEE5" w14:textId="2C7AD8C7" w:rsidR="0025508A" w:rsidRDefault="002550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 w:rsidR="00C82F3E">
      <w:rPr>
        <w:rFonts w:ascii="Arial" w:hAnsi="Arial"/>
        <w:b/>
        <w:sz w:val="36"/>
      </w:rPr>
      <w:t xml:space="preserve">Blog </w:t>
    </w:r>
    <w:proofErr w:type="spellStart"/>
    <w:r w:rsidR="00C82F3E">
      <w:rPr>
        <w:rFonts w:ascii="Arial" w:hAnsi="Arial"/>
        <w:b/>
        <w:sz w:val="36"/>
      </w:rPr>
      <w:t>Unab</w:t>
    </w:r>
    <w:proofErr w:type="spellEnd"/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85F6A2B" w14:textId="77777777" w:rsidR="0025508A" w:rsidRDefault="0025508A">
    <w:pPr>
      <w:pBdr>
        <w:bottom w:val="single" w:sz="6" w:space="1" w:color="auto"/>
      </w:pBdr>
      <w:jc w:val="right"/>
      <w:rPr>
        <w:sz w:val="24"/>
      </w:rPr>
    </w:pPr>
  </w:p>
  <w:p w14:paraId="7F78F1CC" w14:textId="77777777" w:rsidR="0025508A" w:rsidRDefault="002550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B1804" w14:textId="77777777" w:rsidR="0025508A" w:rsidRDefault="002550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A44E10"/>
    <w:multiLevelType w:val="multilevel"/>
    <w:tmpl w:val="23CEEA5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D72"/>
    <w:rsid w:val="00087B5C"/>
    <w:rsid w:val="000E1019"/>
    <w:rsid w:val="000F47DD"/>
    <w:rsid w:val="0015251E"/>
    <w:rsid w:val="001B5C39"/>
    <w:rsid w:val="001C7B81"/>
    <w:rsid w:val="00212D4C"/>
    <w:rsid w:val="00213BAF"/>
    <w:rsid w:val="00234565"/>
    <w:rsid w:val="0025508A"/>
    <w:rsid w:val="002A1634"/>
    <w:rsid w:val="002A75E9"/>
    <w:rsid w:val="002D1FEE"/>
    <w:rsid w:val="002F2578"/>
    <w:rsid w:val="00300B0B"/>
    <w:rsid w:val="00313C74"/>
    <w:rsid w:val="003223DD"/>
    <w:rsid w:val="00397C90"/>
    <w:rsid w:val="00466157"/>
    <w:rsid w:val="00473760"/>
    <w:rsid w:val="004811BB"/>
    <w:rsid w:val="005515D3"/>
    <w:rsid w:val="00560708"/>
    <w:rsid w:val="005679DD"/>
    <w:rsid w:val="0060448D"/>
    <w:rsid w:val="006574E8"/>
    <w:rsid w:val="006858BF"/>
    <w:rsid w:val="006B5626"/>
    <w:rsid w:val="00776695"/>
    <w:rsid w:val="0079636A"/>
    <w:rsid w:val="007A6758"/>
    <w:rsid w:val="007A6C7B"/>
    <w:rsid w:val="00820D72"/>
    <w:rsid w:val="00872BAD"/>
    <w:rsid w:val="008A1F96"/>
    <w:rsid w:val="008A51AF"/>
    <w:rsid w:val="008A68A2"/>
    <w:rsid w:val="008C1956"/>
    <w:rsid w:val="00900E94"/>
    <w:rsid w:val="009167B1"/>
    <w:rsid w:val="0093401D"/>
    <w:rsid w:val="0097092D"/>
    <w:rsid w:val="00972D7C"/>
    <w:rsid w:val="009814E8"/>
    <w:rsid w:val="00A37316"/>
    <w:rsid w:val="00A579E4"/>
    <w:rsid w:val="00AB1262"/>
    <w:rsid w:val="00B210EE"/>
    <w:rsid w:val="00B4069F"/>
    <w:rsid w:val="00BA1BD4"/>
    <w:rsid w:val="00BD415E"/>
    <w:rsid w:val="00C668CB"/>
    <w:rsid w:val="00C800FB"/>
    <w:rsid w:val="00C82F3E"/>
    <w:rsid w:val="00CF658B"/>
    <w:rsid w:val="00D3295A"/>
    <w:rsid w:val="00D51F8B"/>
    <w:rsid w:val="00D87917"/>
    <w:rsid w:val="00D96D83"/>
    <w:rsid w:val="00DD6B88"/>
    <w:rsid w:val="00E0669F"/>
    <w:rsid w:val="00E1726A"/>
    <w:rsid w:val="00E73BAD"/>
    <w:rsid w:val="00E81BF1"/>
    <w:rsid w:val="00E96017"/>
    <w:rsid w:val="00EC5BDD"/>
    <w:rsid w:val="00F174A9"/>
    <w:rsid w:val="00F278D3"/>
    <w:rsid w:val="00FE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B92601"/>
  <w15:chartTrackingRefBased/>
  <w15:docId w15:val="{35D8A0DE-1D59-43CD-B59E-4AD165BC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s-CL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B1262"/>
    <w:pPr>
      <w:spacing w:after="120"/>
      <w:ind w:left="720"/>
    </w:pPr>
    <w:rPr>
      <w:lang w:val="es-419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table" w:styleId="Tablaconcuadrcula">
    <w:name w:val="Table Grid"/>
    <w:basedOn w:val="Tablanormal"/>
    <w:uiPriority w:val="39"/>
    <w:rsid w:val="00AB1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ases\UNAB\202010\ICF232-202010\Semana4\plantillas\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41FD172DBA2D4AA16975A7E1EF1DD0" ma:contentTypeVersion="2" ma:contentTypeDescription="Create a new document." ma:contentTypeScope="" ma:versionID="7e0f124869d578da6055cceeabc4a680">
  <xsd:schema xmlns:xsd="http://www.w3.org/2001/XMLSchema" xmlns:xs="http://www.w3.org/2001/XMLSchema" xmlns:p="http://schemas.microsoft.com/office/2006/metadata/properties" xmlns:ns3="02257ec4-e39a-40ca-be76-90b51df456ae" targetNamespace="http://schemas.microsoft.com/office/2006/metadata/properties" ma:root="true" ma:fieldsID="392249c87512d366dc1d854b22795674" ns3:_="">
    <xsd:import namespace="02257ec4-e39a-40ca-be76-90b51df456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57ec4-e39a-40ca-be76-90b51df45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5EDCE-F4BC-4BF6-A593-3BAE89911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57ec4-e39a-40ca-be76-90b51df456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EA0E8A-7015-4880-B9EF-0D04E71D7A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C9455B-BE50-4882-B204-E84973A3D4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83EE0F-0D62-426C-9799-71A30BB03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Uso</Template>
  <TotalTime>39</TotalTime>
  <Pages>11</Pages>
  <Words>1760</Words>
  <Characters>9680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Pablo Schwarzenberg</dc:creator>
  <cp:keywords/>
  <dc:description/>
  <cp:lastModifiedBy>PAREDES ACEVEDO DANIEL E</cp:lastModifiedBy>
  <cp:revision>5</cp:revision>
  <cp:lastPrinted>2020-03-27T16:58:00Z</cp:lastPrinted>
  <dcterms:created xsi:type="dcterms:W3CDTF">2020-04-08T22:20:00Z</dcterms:created>
  <dcterms:modified xsi:type="dcterms:W3CDTF">2020-05-29T21:12:00Z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0x0101005241FD172DBA2D4AA16975A7E1EF1DD0</vt:lpwstr>
  </property>
</Properties>
</file>